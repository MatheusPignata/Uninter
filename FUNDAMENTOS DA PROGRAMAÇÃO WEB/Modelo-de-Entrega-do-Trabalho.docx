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AF9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B0AC8A" wp14:editId="18D81B5A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17CD9FB1" w14:textId="3B0A2603" w:rsidR="00A9736D" w:rsidRPr="00372854" w:rsidRDefault="00A9736D" w:rsidP="00E66E98">
      <w:pPr>
        <w:pStyle w:val="07-FolhadeRosto"/>
        <w:rPr>
          <w:b w:val="0"/>
          <w:sz w:val="28"/>
          <w:szCs w:val="28"/>
        </w:rPr>
      </w:pPr>
      <w:r w:rsidRPr="00A9736D">
        <w:rPr>
          <w:b w:val="0"/>
          <w:bCs/>
          <w:caps w:val="0"/>
          <w:color w:val="000000" w:themeColor="text1"/>
          <w:sz w:val="28"/>
          <w:szCs w:val="28"/>
          <w:shd w:val="clear" w:color="auto" w:fill="F6F6F6"/>
        </w:rPr>
        <w:t>CST ANÁLISE E DESENVOLVIMENTO DE SISTEMAS - DISTÂNCIA</w:t>
      </w:r>
    </w:p>
    <w:p w14:paraId="36C16FE2" w14:textId="35102148" w:rsidR="00372854" w:rsidRPr="00372854" w:rsidRDefault="00841957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FERRAMENTAS </w:t>
      </w:r>
      <w:r w:rsidR="00F876CB">
        <w:rPr>
          <w:b w:val="0"/>
          <w:sz w:val="28"/>
          <w:szCs w:val="28"/>
        </w:rPr>
        <w:t>DA PROGRAMAÇÃO</w:t>
      </w:r>
      <w:r>
        <w:rPr>
          <w:b w:val="0"/>
          <w:sz w:val="28"/>
          <w:szCs w:val="28"/>
        </w:rPr>
        <w:t xml:space="preserve"> WEB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39115957" w:rsidR="00A96CE3" w:rsidRPr="00A766B9" w:rsidRDefault="001313F6" w:rsidP="00A96CE3">
      <w:pPr>
        <w:pStyle w:val="07-FolhadeRosto"/>
        <w:jc w:val="right"/>
        <w:rPr>
          <w:b w:val="0"/>
        </w:rPr>
      </w:pPr>
      <w:r>
        <w:rPr>
          <w:b w:val="0"/>
        </w:rPr>
        <w:t>matheus belarmino pignata, 4525875</w:t>
      </w:r>
    </w:p>
    <w:p w14:paraId="10D4C1A9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Default="00E66E98" w:rsidP="00E66E98">
      <w:pPr>
        <w:jc w:val="left"/>
      </w:pPr>
    </w:p>
    <w:p w14:paraId="64627F94" w14:textId="77777777" w:rsidR="00E66E98" w:rsidRDefault="00E66E98" w:rsidP="00E66E98"/>
    <w:p w14:paraId="31C54C06" w14:textId="77777777" w:rsidR="00E66E98" w:rsidRDefault="00E66E98" w:rsidP="00E66E98"/>
    <w:p w14:paraId="7902544C" w14:textId="77777777" w:rsidR="00A96CE3" w:rsidRDefault="00A96CE3" w:rsidP="00E66E98"/>
    <w:p w14:paraId="6968EACE" w14:textId="77777777" w:rsidR="00A96CE3" w:rsidRDefault="00A96CE3" w:rsidP="00E66E98"/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77777777" w:rsidR="00E66E98" w:rsidRDefault="00E66E98" w:rsidP="00E66E98"/>
    <w:p w14:paraId="103F6FFA" w14:textId="58D01333" w:rsidR="00E66E98" w:rsidRPr="00A766B9" w:rsidRDefault="001313F6" w:rsidP="00E66E98">
      <w:pPr>
        <w:pStyle w:val="07-FolhadeRosto"/>
        <w:rPr>
          <w:b w:val="0"/>
        </w:rPr>
      </w:pPr>
      <w:r>
        <w:rPr>
          <w:b w:val="0"/>
        </w:rPr>
        <w:t>pedreira – são paulo</w:t>
      </w:r>
    </w:p>
    <w:p w14:paraId="6CB7950C" w14:textId="0A19E558" w:rsidR="00A96CE3" w:rsidRPr="00372854" w:rsidRDefault="00A766B9" w:rsidP="00E66E98">
      <w:pPr>
        <w:pStyle w:val="07-FolhadeRosto"/>
        <w:rPr>
          <w:b w:val="0"/>
        </w:rPr>
      </w:pPr>
      <w:r>
        <w:rPr>
          <w:b w:val="0"/>
        </w:rPr>
        <w:t>202</w:t>
      </w:r>
      <w:r w:rsidR="0094284C">
        <w:rPr>
          <w:b w:val="0"/>
        </w:rPr>
        <w:t>3</w:t>
      </w:r>
    </w:p>
    <w:p w14:paraId="59DDD549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2E4C28F6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6A19DE76" w14:textId="72A403D5" w:rsid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lastRenderedPageBreak/>
        <w:t>Estrutura de pastas do projeto</w:t>
      </w:r>
    </w:p>
    <w:p w14:paraId="4FE658E1" w14:textId="4C9DF79B" w:rsidR="00C66DB2" w:rsidRDefault="001313F6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30E52D" wp14:editId="65D4D074">
            <wp:extent cx="2676899" cy="5277587"/>
            <wp:effectExtent l="0" t="0" r="9525" b="0"/>
            <wp:docPr id="4838578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57873" name="Imagem 4838578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A75E" w14:textId="77777777" w:rsidR="001313F6" w:rsidRDefault="001313F6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14:paraId="4689F1CF" w14:textId="77777777" w:rsidR="001313F6" w:rsidRDefault="001313F6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14:paraId="06B7FD46" w14:textId="77777777" w:rsidR="001313F6" w:rsidRDefault="001313F6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14:paraId="411200F0" w14:textId="77777777" w:rsidR="001313F6" w:rsidRDefault="001313F6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14:paraId="1D61BAAA" w14:textId="77777777" w:rsidR="001313F6" w:rsidRDefault="001313F6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14:paraId="220DE2B1" w14:textId="77777777" w:rsidR="001313F6" w:rsidRDefault="001313F6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14:paraId="6AB41082" w14:textId="77777777" w:rsidR="001313F6" w:rsidRDefault="001313F6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14:paraId="6C1AF223" w14:textId="77777777" w:rsidR="001313F6" w:rsidRDefault="001313F6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14:paraId="74E5CA05" w14:textId="77777777" w:rsidR="001313F6" w:rsidRDefault="001313F6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14:paraId="1ADB3104" w14:textId="77777777" w:rsidR="001313F6" w:rsidRPr="00C66DB2" w:rsidRDefault="001313F6" w:rsidP="00841957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14:paraId="07177E0C" w14:textId="6FA58833" w:rsidR="00841957" w:rsidRPr="00C66DB2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lastRenderedPageBreak/>
        <w:t>COLOCAR NOME DOS ARQUIVOS</w:t>
      </w:r>
    </w:p>
    <w:p w14:paraId="3C671160" w14:textId="6CA83665" w:rsidR="00841957" w:rsidRDefault="00841957" w:rsidP="00841957">
      <w:pPr>
        <w:spacing w:line="360" w:lineRule="auto"/>
        <w:ind w:left="864" w:firstLine="282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(COPIAR CÓDIGO)</w:t>
      </w:r>
    </w:p>
    <w:p w14:paraId="62DB16E1" w14:textId="627FFF75" w:rsidR="001313F6" w:rsidRDefault="001313F6" w:rsidP="00841957">
      <w:pPr>
        <w:spacing w:line="360" w:lineRule="auto"/>
        <w:ind w:left="864" w:firstLine="282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Index.html:</w:t>
      </w:r>
    </w:p>
    <w:p w14:paraId="4A6D049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&lt;!</w:t>
      </w:r>
      <w:r w:rsidRPr="001313F6">
        <w:rPr>
          <w:rFonts w:ascii="Fira Code" w:hAnsi="Fira Code" w:cs="Fira Code"/>
          <w:color w:val="E45649"/>
          <w:sz w:val="21"/>
          <w:szCs w:val="21"/>
        </w:rPr>
        <w:t>DOCTYPE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html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3569A0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lang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en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C60EC9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D605C9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meta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charset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"UTF-8"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4CC74C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meta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name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viewport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width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=device-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width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, 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initial-scale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=1.0"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2A9D0F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&gt;Matheus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Pignata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7C33EB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link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rel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shortcut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icon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images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/logo.png"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84902C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link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rel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stylesheet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css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/style.css"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3FBD359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link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'https://unpkg.com/boxicons@2.1.4/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css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/boxicons.min.css'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rel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'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stylesheet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'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EE7D56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EF187C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&lt;</w:t>
      </w:r>
      <w:r w:rsidRPr="001313F6">
        <w:rPr>
          <w:rFonts w:ascii="Fira Code" w:hAnsi="Fira Code" w:cs="Fira Code"/>
          <w:color w:val="E45649"/>
          <w:sz w:val="21"/>
          <w:szCs w:val="21"/>
        </w:rPr>
        <w:t>body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2F20D0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 xml:space="preserve">    </w:t>
      </w:r>
    </w:p>
    <w:p w14:paraId="5AEB4AA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header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"header"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F9C5CA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"#"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"logo"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images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/logot.png"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"--i:1;"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C9A9CD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281180A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bx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bx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-menu"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1313F6">
        <w:rPr>
          <w:rFonts w:ascii="Fira Code" w:hAnsi="Fira Code" w:cs="Fira Code"/>
          <w:color w:val="986801"/>
          <w:sz w:val="21"/>
          <w:szCs w:val="21"/>
        </w:rPr>
        <w:t>id</w:t>
      </w:r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"menu-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icon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"--i:2;"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D84096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D68AE99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nav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navbar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3FEEDB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"#home"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active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&gt;Home&lt;/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5F1451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"#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about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About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3F365A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"#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Projects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B8EC42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"#skills"</w:t>
      </w:r>
      <w:r w:rsidRPr="001313F6">
        <w:rPr>
          <w:rFonts w:ascii="Fira Code" w:hAnsi="Fira Code" w:cs="Fira Code"/>
          <w:color w:val="383A42"/>
          <w:sz w:val="21"/>
          <w:szCs w:val="21"/>
        </w:rPr>
        <w:t>&gt;Skills&lt;/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F06FC89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"#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contact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&gt;Contact&lt;/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A12BF6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C44BB2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active-nav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3CC11D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"--i:2;"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6D4728A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nav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F3AFC6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header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4F13D2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5C3DD2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&lt;!--</w:t>
      </w:r>
      <w:proofErr w:type="gramEnd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home --&gt;</w:t>
      </w:r>
    </w:p>
    <w:p w14:paraId="360909A6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"home show-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1313F6">
        <w:rPr>
          <w:rFonts w:ascii="Fira Code" w:hAnsi="Fira Code" w:cs="Fira Code"/>
          <w:color w:val="986801"/>
          <w:sz w:val="21"/>
          <w:szCs w:val="21"/>
        </w:rPr>
        <w:t>id</w:t>
      </w:r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"home"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3C3FA4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"home-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content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065288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h1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Hi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I'm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&gt;Matheus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Pignata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"--i:2;"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h1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3D04F09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text-animate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974C226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Frontend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Developer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F48CFE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"--i:3;"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75D595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33938D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Hello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welcome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to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personal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portfolio,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fell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free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1313F6">
        <w:rPr>
          <w:rFonts w:ascii="Fira Code" w:hAnsi="Fira Code" w:cs="Fira Code"/>
          <w:color w:val="383A42"/>
          <w:sz w:val="21"/>
          <w:szCs w:val="21"/>
        </w:rPr>
        <w:t>enjoy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!&lt;</w:t>
      </w:r>
      <w:proofErr w:type="spellStart"/>
      <w:proofErr w:type="gramEnd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"--i:4;"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5459E7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ADC19D6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btn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-box"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8D7F6D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gramStart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&lt;!--</w:t>
      </w:r>
      <w:proofErr w:type="gramEnd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&lt;a </w:t>
      </w:r>
      <w:proofErr w:type="spellStart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="#" </w:t>
      </w:r>
      <w:proofErr w:type="spellStart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="</w:t>
      </w:r>
      <w:proofErr w:type="spellStart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btn</w:t>
      </w:r>
      <w:proofErr w:type="spellEnd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"&gt;</w:t>
      </w:r>
      <w:proofErr w:type="spellStart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Hire</w:t>
      </w:r>
      <w:proofErr w:type="spellEnd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me&lt;/a&gt; --&gt;</w:t>
      </w:r>
    </w:p>
    <w:p w14:paraId="0025769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"#"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btn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Let's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Talk&lt;/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8443D1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"--i:5;"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CE7EC2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85B6BC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641D84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712FDB9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"home-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sci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E9C8B8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"https://www.instagram.com/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pignatamatheuz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1313F6">
        <w:rPr>
          <w:rFonts w:ascii="Fira Code" w:hAnsi="Fira Code" w:cs="Fira Code"/>
          <w:color w:val="986801"/>
          <w:sz w:val="21"/>
          <w:szCs w:val="21"/>
        </w:rPr>
        <w:t>target</w:t>
      </w:r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blank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r w:rsidRPr="001313F6">
        <w:rPr>
          <w:rFonts w:ascii="Fira Code" w:hAnsi="Fira Code" w:cs="Fira Code"/>
          <w:color w:val="E45649"/>
          <w:sz w:val="21"/>
          <w:szCs w:val="21"/>
        </w:rPr>
        <w:t>i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bx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bxl-instagram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i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6A2AF4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"https://www.twitter.com/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pignatamj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1313F6">
        <w:rPr>
          <w:rFonts w:ascii="Fira Code" w:hAnsi="Fira Code" w:cs="Fira Code"/>
          <w:color w:val="986801"/>
          <w:sz w:val="21"/>
          <w:szCs w:val="21"/>
        </w:rPr>
        <w:t>target</w:t>
      </w:r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blank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r w:rsidRPr="001313F6">
        <w:rPr>
          <w:rFonts w:ascii="Fira Code" w:hAnsi="Fira Code" w:cs="Fira Code"/>
          <w:color w:val="E45649"/>
          <w:sz w:val="21"/>
          <w:szCs w:val="21"/>
        </w:rPr>
        <w:t>i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bx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bxl-twitter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i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A2A6DAA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"https://www.linkedin.com/in/matheuspignata22/"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1313F6">
        <w:rPr>
          <w:rFonts w:ascii="Fira Code" w:hAnsi="Fira Code" w:cs="Fira Code"/>
          <w:color w:val="986801"/>
          <w:sz w:val="21"/>
          <w:szCs w:val="21"/>
        </w:rPr>
        <w:t>target</w:t>
      </w:r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blank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r w:rsidRPr="001313F6">
        <w:rPr>
          <w:rFonts w:ascii="Fira Code" w:hAnsi="Fira Code" w:cs="Fira Code"/>
          <w:color w:val="E45649"/>
          <w:sz w:val="21"/>
          <w:szCs w:val="21"/>
        </w:rPr>
        <w:t>i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bx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bxl-linkedin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i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8BDE1C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"--i:6;"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78C8DE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62BB5B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5E8456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"home-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imgHover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ABAE17A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home-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"--i:7;"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E68B81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26C5CF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236880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&lt;!--</w:t>
      </w:r>
      <w:proofErr w:type="gramEnd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about</w:t>
      </w:r>
      <w:proofErr w:type="spellEnd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--&gt;</w:t>
      </w:r>
    </w:p>
    <w:p w14:paraId="210D65C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about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1313F6">
        <w:rPr>
          <w:rFonts w:ascii="Fira Code" w:hAnsi="Fira Code" w:cs="Fira Code"/>
          <w:color w:val="986801"/>
          <w:sz w:val="21"/>
          <w:szCs w:val="21"/>
        </w:rPr>
        <w:t>id</w:t>
      </w:r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about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A05AEE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h2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heading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About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&gt;Me&lt;/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"--i:1;"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h2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7147FB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87412C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about-img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80135D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images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/about2.jpg"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alt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17B088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circle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-spin"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803800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"--i:2;"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952997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0D5D0F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5BEFEDA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about-content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B43F0F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Frontend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1313F6">
        <w:rPr>
          <w:rFonts w:ascii="Fira Code" w:hAnsi="Fira Code" w:cs="Fira Code"/>
          <w:color w:val="383A42"/>
          <w:sz w:val="21"/>
          <w:szCs w:val="21"/>
        </w:rPr>
        <w:t>Developer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!&lt;</w:t>
      </w:r>
      <w:proofErr w:type="spellStart"/>
      <w:proofErr w:type="gramEnd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"--i:3;"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87F688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Hi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I'm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Matheus.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I'm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21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years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old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currently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a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instructor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SENAI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school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. I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believe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I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have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the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necessary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skills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to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create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a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good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website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promote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your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personal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image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or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your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business.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This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is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personal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portfolio,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where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you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see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some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of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work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get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in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touch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with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me.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thanks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1313F6">
        <w:rPr>
          <w:rFonts w:ascii="Fira Code" w:hAnsi="Fira Code" w:cs="Fira Code"/>
          <w:color w:val="383A42"/>
          <w:sz w:val="21"/>
          <w:szCs w:val="21"/>
        </w:rPr>
        <w:t>enjoy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.&lt;</w:t>
      </w:r>
      <w:proofErr w:type="spellStart"/>
      <w:proofErr w:type="gramEnd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"--i:4;"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AD8E89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E60C16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contain-animation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0E760C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about-animation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777C6F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about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animation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-bar"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919FA4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about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animation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-bar"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4A3673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about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animation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-bar"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BBC42C9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about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animation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-bar"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05AF8A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lastRenderedPageBreak/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about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animation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-bar"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D0109A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about-animation-ball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BDB813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EF7F98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</w:p>
    <w:p w14:paraId="1A2BDFB9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"--i:5;"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0327A7A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B914B9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 xml:space="preserve">            </w:t>
      </w:r>
    </w:p>
    <w:p w14:paraId="200F0089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&gt;     </w:t>
      </w:r>
    </w:p>
    <w:p w14:paraId="7A943F3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44A0AB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789809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&lt;!--</w:t>
      </w:r>
      <w:proofErr w:type="gramEnd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projects</w:t>
      </w:r>
      <w:proofErr w:type="spellEnd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--&gt;</w:t>
      </w:r>
    </w:p>
    <w:p w14:paraId="0118167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1313F6">
        <w:rPr>
          <w:rFonts w:ascii="Fira Code" w:hAnsi="Fira Code" w:cs="Fira Code"/>
          <w:color w:val="986801"/>
          <w:sz w:val="21"/>
          <w:szCs w:val="21"/>
        </w:rPr>
        <w:t>id</w:t>
      </w:r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422069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h2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heading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Projects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"--i:1;"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h2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8633C9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217AC7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projects-row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13FC6A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projects-column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6B5508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title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Old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projects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"--i:2;"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4DE628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276535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-box"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06743D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projects-content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4A13FE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content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91E753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pages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darkSouls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/index.html"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1313F6">
        <w:rPr>
          <w:rFonts w:ascii="Fira Code" w:hAnsi="Fira Code" w:cs="Fira Code"/>
          <w:color w:val="986801"/>
          <w:sz w:val="21"/>
          <w:szCs w:val="21"/>
        </w:rPr>
        <w:t>target</w:t>
      </w:r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blank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0846E9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39370F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&gt;L&lt;/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A62ADD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&gt;E&lt;/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6B31A3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&gt;T&lt;/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000BFE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&gt;S&lt;/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7CE4B7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0330D6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196AA3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First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"Website"&lt;/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C0E0DB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projects-desc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2306B8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Nisi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cillum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quis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enim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labore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eiusmod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eiusmod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commodo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pariatur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laborum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est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tempor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.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Exercitation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consequat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aute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enim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enim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deserunt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elit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consequat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anim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excepteur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.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Sit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minim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ea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ea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sint.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Velit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deserunt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exercitation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nostrud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tempor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esse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esse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proident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.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Anim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excepteur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dolor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laborum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mollit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id.&lt;/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69B3D7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images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/DarkSouls.jpg"</w:t>
      </w:r>
      <w:r w:rsidRPr="001313F6">
        <w:rPr>
          <w:rFonts w:ascii="Fira Code" w:hAnsi="Fira Code" w:cs="Fira Code"/>
          <w:color w:val="383A42"/>
          <w:sz w:val="21"/>
          <w:szCs w:val="21"/>
        </w:rPr>
        <w:t>/&gt;</w:t>
      </w:r>
    </w:p>
    <w:p w14:paraId="3C92DDD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956786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5569AD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67F924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71CB6D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projects-content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3A0382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content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496A0A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pages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/store/index.html"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1313F6">
        <w:rPr>
          <w:rFonts w:ascii="Fira Code" w:hAnsi="Fira Code" w:cs="Fira Code"/>
          <w:color w:val="986801"/>
          <w:sz w:val="21"/>
          <w:szCs w:val="21"/>
        </w:rPr>
        <w:t>target</w:t>
      </w:r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blank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19E363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D93502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lastRenderedPageBreak/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&gt;L&lt;/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777808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&gt;E&lt;/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E8B6F8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&gt;T&lt;/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6423A6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&gt;S&lt;/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5C7494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952E3A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BF5A81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First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"Store"&lt;/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A3E230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projects-desc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CD328B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second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website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is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this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one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first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time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using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CSS. The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purpose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was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to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make a store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page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using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functions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like grid,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search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bar,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buttons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personalizations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made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from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CSS.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Of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course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not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a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functional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page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1313F6">
        <w:rPr>
          <w:rFonts w:ascii="Fira Code" w:hAnsi="Fira Code" w:cs="Fira Code"/>
          <w:color w:val="383A42"/>
          <w:sz w:val="21"/>
          <w:szCs w:val="21"/>
        </w:rPr>
        <w:t>yet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.&lt;</w:t>
      </w:r>
      <w:proofErr w:type="gramEnd"/>
      <w:r w:rsidRPr="001313F6">
        <w:rPr>
          <w:rFonts w:ascii="Fira Code" w:hAnsi="Fira Code" w:cs="Fira Code"/>
          <w:color w:val="383A42"/>
          <w:sz w:val="21"/>
          <w:szCs w:val="21"/>
        </w:rPr>
        <w:t>/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BCF19B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images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/store.png"</w:t>
      </w:r>
      <w:r w:rsidRPr="001313F6">
        <w:rPr>
          <w:rFonts w:ascii="Fira Code" w:hAnsi="Fira Code" w:cs="Fira Code"/>
          <w:color w:val="383A42"/>
          <w:sz w:val="21"/>
          <w:szCs w:val="21"/>
        </w:rPr>
        <w:t>/&gt;</w:t>
      </w:r>
    </w:p>
    <w:p w14:paraId="431AD57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77B97A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B760409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985BEC9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AF505F9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projects-content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4F3234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content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E9E5F4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pages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oldPortfolio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/index.html"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1313F6">
        <w:rPr>
          <w:rFonts w:ascii="Fira Code" w:hAnsi="Fira Code" w:cs="Fira Code"/>
          <w:color w:val="986801"/>
          <w:sz w:val="21"/>
          <w:szCs w:val="21"/>
        </w:rPr>
        <w:t>target</w:t>
      </w:r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blank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CBAB90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2593A4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&gt;L&lt;/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41C9AF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&gt;E&lt;/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872D1C6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&gt;T&lt;/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7E6680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&gt;S&lt;/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D32B3B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D25F42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415947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Old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portfolio&lt;/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AECF6C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projects-desc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FC381C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This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was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first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personal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portfolio, a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project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created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with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completion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work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from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first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semester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in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the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technical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course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, a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simple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website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using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just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html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&lt;/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A55F76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images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/oldportfolio.png"</w:t>
      </w:r>
      <w:r w:rsidRPr="001313F6">
        <w:rPr>
          <w:rFonts w:ascii="Fira Code" w:hAnsi="Fira Code" w:cs="Fira Code"/>
          <w:color w:val="383A42"/>
          <w:sz w:val="21"/>
          <w:szCs w:val="21"/>
        </w:rPr>
        <w:t>/&gt;</w:t>
      </w:r>
    </w:p>
    <w:p w14:paraId="2F00CA9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C67CD3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5391EE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B62A4C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</w:p>
    <w:p w14:paraId="52578C7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"--i:3;"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3B4202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0421BC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32FC60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ACCF19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projects-column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35D92E9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title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Chill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projects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"--i:5;"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7D9D90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B688A7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-box"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4958AD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projects-content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7FB509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lastRenderedPageBreak/>
        <w:t>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content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F5064F6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pages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ticTacToe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/tictactoe.html"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1313F6">
        <w:rPr>
          <w:rFonts w:ascii="Fira Code" w:hAnsi="Fira Code" w:cs="Fira Code"/>
          <w:color w:val="986801"/>
          <w:sz w:val="21"/>
          <w:szCs w:val="21"/>
        </w:rPr>
        <w:t>target</w:t>
      </w:r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blank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A3E079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8B6C82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&gt;L&lt;/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7289FB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&gt;E&lt;/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C84D1E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&gt;T&lt;/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E75664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&gt;S&lt;/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8E0B59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FA2290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B0C077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Tic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Tac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Toe&lt;/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786727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projects-desc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BE1EED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This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is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a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simple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project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using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javascript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, a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tic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tac-toe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game for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two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players&lt;/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593622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images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/tictactoe.png"</w:t>
      </w:r>
      <w:r w:rsidRPr="001313F6">
        <w:rPr>
          <w:rFonts w:ascii="Fira Code" w:hAnsi="Fira Code" w:cs="Fira Code"/>
          <w:color w:val="383A42"/>
          <w:sz w:val="21"/>
          <w:szCs w:val="21"/>
        </w:rPr>
        <w:t>/&gt;</w:t>
      </w:r>
    </w:p>
    <w:p w14:paraId="42293BA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2E3169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CE6884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306FB6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DE8C3E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projects-content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5AFD14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content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4FB72C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pages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calculator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/index.html"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1313F6">
        <w:rPr>
          <w:rFonts w:ascii="Fira Code" w:hAnsi="Fira Code" w:cs="Fira Code"/>
          <w:color w:val="986801"/>
          <w:sz w:val="21"/>
          <w:szCs w:val="21"/>
        </w:rPr>
        <w:t>target</w:t>
      </w:r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blank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D6EC66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DBE71B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&gt;L&lt;/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E1CCBDA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&gt;E&lt;/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1C52C4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&gt;T&lt;/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440A7F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&gt;S&lt;/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F777D9A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61A477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935C91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Functional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Caculator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F6FB42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projects-desc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B5ECBE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This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is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a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functional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calculator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using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HTML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CSS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elements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for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styling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&lt;/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EC13C4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images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/calculator.png"</w:t>
      </w:r>
      <w:r w:rsidRPr="001313F6">
        <w:rPr>
          <w:rFonts w:ascii="Fira Code" w:hAnsi="Fira Code" w:cs="Fira Code"/>
          <w:color w:val="383A42"/>
          <w:sz w:val="21"/>
          <w:szCs w:val="21"/>
        </w:rPr>
        <w:t>/&gt;</w:t>
      </w:r>
    </w:p>
    <w:p w14:paraId="6633389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60E611A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0B00C66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CD8526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1DD75B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projects-content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7F8982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content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6F231B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pages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jsClock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/index.html"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1313F6">
        <w:rPr>
          <w:rFonts w:ascii="Fira Code" w:hAnsi="Fira Code" w:cs="Fira Code"/>
          <w:color w:val="986801"/>
          <w:sz w:val="21"/>
          <w:szCs w:val="21"/>
        </w:rPr>
        <w:t>target</w:t>
      </w:r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blank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46A04A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2409BC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&gt;L&lt;/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3A62FB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&gt;E&lt;/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980447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&gt;T&lt;/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8CF2E5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&gt;S&lt;/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F30D64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F986D2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lastRenderedPageBreak/>
        <w:t>                            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59F6BF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JsClock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FFCFE66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projects-desc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7B886F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This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one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mixes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two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designs, a digital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analog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clock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a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mode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button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along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with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neon </w:t>
      </w:r>
      <w:proofErr w:type="spellStart"/>
      <w:proofErr w:type="gramStart"/>
      <w:r w:rsidRPr="001313F6">
        <w:rPr>
          <w:rFonts w:ascii="Fira Code" w:hAnsi="Fira Code" w:cs="Fira Code"/>
          <w:color w:val="383A42"/>
          <w:sz w:val="21"/>
          <w:szCs w:val="21"/>
        </w:rPr>
        <w:t>letters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.&lt;</w:t>
      </w:r>
      <w:proofErr w:type="gramEnd"/>
      <w:r w:rsidRPr="001313F6">
        <w:rPr>
          <w:rFonts w:ascii="Fira Code" w:hAnsi="Fira Code" w:cs="Fira Code"/>
          <w:color w:val="383A42"/>
          <w:sz w:val="21"/>
          <w:szCs w:val="21"/>
        </w:rPr>
        <w:t>/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D1D970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images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/clock.png"</w:t>
      </w:r>
      <w:r w:rsidRPr="001313F6">
        <w:rPr>
          <w:rFonts w:ascii="Fira Code" w:hAnsi="Fira Code" w:cs="Fira Code"/>
          <w:color w:val="383A42"/>
          <w:sz w:val="21"/>
          <w:szCs w:val="21"/>
        </w:rPr>
        <w:t>/&gt;</w:t>
      </w:r>
    </w:p>
    <w:p w14:paraId="5336D7D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A02D16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9276F9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8F20A7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</w:p>
    <w:p w14:paraId="5889548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"--i:6;"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77D515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DA6E96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753CF2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53E1B3A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AA74BA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F0EE9E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&lt;!--</w:t>
      </w:r>
      <w:proofErr w:type="gramEnd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skills --&gt;</w:t>
      </w:r>
    </w:p>
    <w:p w14:paraId="7A2F9296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"skills"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1313F6">
        <w:rPr>
          <w:rFonts w:ascii="Fira Code" w:hAnsi="Fira Code" w:cs="Fira Code"/>
          <w:color w:val="986801"/>
          <w:sz w:val="21"/>
          <w:szCs w:val="21"/>
        </w:rPr>
        <w:t>id</w:t>
      </w:r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"skills"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E177EB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h2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heading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&gt;Skills&lt;/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"--i:1;"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h2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6647CC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812EF4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"skills-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row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9713CC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"skills-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column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83444B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title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Coding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Skills&lt;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"--i:2;"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83C74A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253D42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"skills-box"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4FFB47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"skills-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content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0BB0536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progress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1C3A32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&gt;HTML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&gt;90%&lt;/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9564A3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"bar"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E6AC0F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078B75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21D692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progress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D56F47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&gt;CSS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&gt;80%&lt;/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BEEA05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"bar"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C8A6C0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55FC98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6C3DAC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progress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2ABB7E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JavaScript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&gt;60%&lt;/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0BA6BE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"bar"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AC9B6E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77BD60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4CD9C7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progress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EF91CC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&gt;Python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&gt;25%&lt;/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5D124E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"bar"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381977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D9BCEF9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D60092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lastRenderedPageBreak/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"--i:3;"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84B6606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F95B3A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D19950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976664A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"skills-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column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E3EE25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title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&gt;Professional Skills&lt;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"--i:5;"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D7D61E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E215CA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"skills-box"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0EBE04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"skills-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content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40923A6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progress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DA94EF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&gt;Web Design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&gt;95%&lt;/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347A516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"bar"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E9515C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8717CD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4CFF0A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progress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84FB2E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&gt;Web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Develpment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&gt;67%&lt;/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48FDE6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"bar"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E54DB8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875D0E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ADB52F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progress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B0A473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&gt;Graphic Design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&gt;85%&lt;/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45AC40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"bar"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91EF91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447ACC6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CBBD63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progress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D169F6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&gt;UX / UI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&gt;65%&lt;/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h3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7ED0F1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"bar"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C6826A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29F3A2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1866BE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"--i:6;"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CE5EA7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B617D2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60BF0E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3269C2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B42294A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436C589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&lt;!--</w:t>
      </w:r>
      <w:proofErr w:type="gramEnd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contact</w:t>
      </w:r>
      <w:proofErr w:type="spellEnd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--&gt;</w:t>
      </w:r>
    </w:p>
    <w:p w14:paraId="544507D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contact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1313F6">
        <w:rPr>
          <w:rFonts w:ascii="Fira Code" w:hAnsi="Fira Code" w:cs="Fira Code"/>
          <w:color w:val="986801"/>
          <w:sz w:val="21"/>
          <w:szCs w:val="21"/>
        </w:rPr>
        <w:t>id</w:t>
      </w:r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contact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74997B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h2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heading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&gt;Contact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gramStart"/>
      <w:r w:rsidRPr="001313F6">
        <w:rPr>
          <w:rFonts w:ascii="Fira Code" w:hAnsi="Fira Code" w:cs="Fira Code"/>
          <w:color w:val="383A42"/>
          <w:sz w:val="21"/>
          <w:szCs w:val="21"/>
        </w:rPr>
        <w:t>Me!&lt;</w:t>
      </w:r>
      <w:proofErr w:type="gramEnd"/>
      <w:r w:rsidRPr="001313F6">
        <w:rPr>
          <w:rFonts w:ascii="Fira Code" w:hAnsi="Fira Code" w:cs="Fira Code"/>
          <w:color w:val="383A42"/>
          <w:sz w:val="21"/>
          <w:szCs w:val="21"/>
        </w:rPr>
        <w:t>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"--i:1;"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h2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D4F446A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500820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action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"#"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F89397C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"input-box"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E6F15F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"input-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field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6A9E53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input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text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placeholder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 xml:space="preserve">"Full 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Name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required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ECA617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focus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509015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lastRenderedPageBreak/>
        <w:t>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584756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"input-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field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598458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input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text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placeholder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 xml:space="preserve">"Email 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Address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required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DB15CA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focus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83D885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BA3E7F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"--i:3;"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A05D1D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C4FA49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669B78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"input-box"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0B38AB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"input-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field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2DE71CA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input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number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placeholder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 xml:space="preserve">"Mobile 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Number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required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AC03942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focus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B6181F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6C3337A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"input-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field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99A8DE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input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text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placeholder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 xml:space="preserve">"Email 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Subject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required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9420AA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focus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59F12D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2A38799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"--i:5;"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695ADD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73B8A0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22ABC0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textarea-field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C7C4D0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textarea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name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1313F6">
        <w:rPr>
          <w:rFonts w:ascii="Fira Code" w:hAnsi="Fira Code" w:cs="Fira Code"/>
          <w:color w:val="986801"/>
          <w:sz w:val="21"/>
          <w:szCs w:val="21"/>
        </w:rPr>
        <w:t>id</w:t>
      </w:r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cols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"30"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rows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"10"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placeholder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Your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Message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required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textarea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7A4FD3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focus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F93B6E5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"--i:7;"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0DC4FB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EEA5E1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0279C6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btn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-box 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btns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AA8CAF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submit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btn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Submit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87EC5D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"--i:9;"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277880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EA9D7EB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4CD43E4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1B23C7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DC7B698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&lt;!--</w:t>
      </w:r>
      <w:proofErr w:type="gramEnd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>footer</w:t>
      </w:r>
      <w:proofErr w:type="spellEnd"/>
      <w:r w:rsidRPr="001313F6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design --&gt;</w:t>
      </w:r>
    </w:p>
    <w:p w14:paraId="31B4B29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footer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footer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C354996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footer-text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354F8CE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&gt;Copyright </w:t>
      </w:r>
      <w:r w:rsidRPr="001313F6">
        <w:rPr>
          <w:rFonts w:ascii="Fira Code" w:hAnsi="Fira Code" w:cs="Fira Code"/>
          <w:color w:val="986801"/>
          <w:sz w:val="21"/>
          <w:szCs w:val="21"/>
        </w:rPr>
        <w:t>&amp;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copy</w:t>
      </w:r>
      <w:proofErr w:type="spellEnd"/>
      <w:r w:rsidRPr="001313F6">
        <w:rPr>
          <w:rFonts w:ascii="Fira Code" w:hAnsi="Fira Code" w:cs="Fira Code"/>
          <w:color w:val="986801"/>
          <w:sz w:val="21"/>
          <w:szCs w:val="21"/>
        </w:rPr>
        <w:t>;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2023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by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Matheus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Pignata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|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383A42"/>
          <w:sz w:val="21"/>
          <w:szCs w:val="21"/>
        </w:rPr>
        <w:t>Rights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1313F6">
        <w:rPr>
          <w:rFonts w:ascii="Fira Code" w:hAnsi="Fira Code" w:cs="Fira Code"/>
          <w:color w:val="383A42"/>
          <w:sz w:val="21"/>
          <w:szCs w:val="21"/>
        </w:rPr>
        <w:t>Reserved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.&lt;</w:t>
      </w:r>
      <w:proofErr w:type="gramEnd"/>
      <w:r w:rsidRPr="001313F6">
        <w:rPr>
          <w:rFonts w:ascii="Fira Code" w:hAnsi="Fira Code" w:cs="Fira Code"/>
          <w:color w:val="383A42"/>
          <w:sz w:val="21"/>
          <w:szCs w:val="21"/>
        </w:rPr>
        <w:t>/</w:t>
      </w:r>
      <w:r w:rsidRPr="001313F6">
        <w:rPr>
          <w:rFonts w:ascii="Fira Code" w:hAnsi="Fira Code" w:cs="Fira Code"/>
          <w:color w:val="E45649"/>
          <w:sz w:val="21"/>
          <w:szCs w:val="21"/>
        </w:rPr>
        <w:t>p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DD9AD5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"--i:1;"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2DA8B8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528E150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C589759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footer-iconTop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DB310A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"#"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</w:t>
      </w:r>
      <w:r w:rsidRPr="001313F6">
        <w:rPr>
          <w:rFonts w:ascii="Fira Code" w:hAnsi="Fira Code" w:cs="Fira Code"/>
          <w:color w:val="E45649"/>
          <w:sz w:val="21"/>
          <w:szCs w:val="21"/>
        </w:rPr>
        <w:t>i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bx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bx-up-arrow-alt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i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a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9923F37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 xml:space="preserve"> scroll"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"--i:3;"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A90008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1709221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lastRenderedPageBreak/>
        <w:t>    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footer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6A2F573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4AF011D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 xml:space="preserve">    </w:t>
      </w:r>
    </w:p>
    <w:p w14:paraId="68CA822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    &lt;</w:t>
      </w:r>
      <w:r w:rsidRPr="001313F6">
        <w:rPr>
          <w:rFonts w:ascii="Fira Code" w:hAnsi="Fira Code" w:cs="Fira Code"/>
          <w:color w:val="E45649"/>
          <w:sz w:val="21"/>
          <w:szCs w:val="21"/>
        </w:rPr>
        <w:t>script</w:t>
      </w:r>
      <w:r w:rsidRPr="001313F6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1313F6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=</w:t>
      </w:r>
      <w:r w:rsidRPr="001313F6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1313F6">
        <w:rPr>
          <w:rFonts w:ascii="Fira Code" w:hAnsi="Fira Code" w:cs="Fira Code"/>
          <w:color w:val="50A14F"/>
          <w:sz w:val="21"/>
          <w:szCs w:val="21"/>
        </w:rPr>
        <w:t>js</w:t>
      </w:r>
      <w:proofErr w:type="spellEnd"/>
      <w:r w:rsidRPr="001313F6">
        <w:rPr>
          <w:rFonts w:ascii="Fira Code" w:hAnsi="Fira Code" w:cs="Fira Code"/>
          <w:color w:val="50A14F"/>
          <w:sz w:val="21"/>
          <w:szCs w:val="21"/>
        </w:rPr>
        <w:t>/script.js"</w:t>
      </w:r>
      <w:r w:rsidRPr="001313F6">
        <w:rPr>
          <w:rFonts w:ascii="Fira Code" w:hAnsi="Fira Code" w:cs="Fira Code"/>
          <w:color w:val="383A42"/>
          <w:sz w:val="21"/>
          <w:szCs w:val="21"/>
        </w:rPr>
        <w:t>&gt;&lt;/</w:t>
      </w:r>
      <w:r w:rsidRPr="001313F6">
        <w:rPr>
          <w:rFonts w:ascii="Fira Code" w:hAnsi="Fira Code" w:cs="Fira Code"/>
          <w:color w:val="E45649"/>
          <w:sz w:val="21"/>
          <w:szCs w:val="21"/>
        </w:rPr>
        <w:t>script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BF13E4F" w14:textId="77777777" w:rsidR="001313F6" w:rsidRP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&lt;/</w:t>
      </w:r>
      <w:r w:rsidRPr="001313F6">
        <w:rPr>
          <w:rFonts w:ascii="Fira Code" w:hAnsi="Fira Code" w:cs="Fira Code"/>
          <w:color w:val="E45649"/>
          <w:sz w:val="21"/>
          <w:szCs w:val="21"/>
        </w:rPr>
        <w:t>body</w:t>
      </w:r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0F0327E" w14:textId="77777777" w:rsidR="001313F6" w:rsidRDefault="001313F6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1313F6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1313F6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1313F6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125C39A" w14:textId="77777777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C5A3A5E" w14:textId="29A8B2AB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>
        <w:rPr>
          <w:rFonts w:ascii="Fira Code" w:hAnsi="Fira Code" w:cs="Fira Code"/>
          <w:color w:val="383A42"/>
          <w:sz w:val="21"/>
          <w:szCs w:val="21"/>
        </w:rPr>
        <w:t>Style.css:</w:t>
      </w:r>
    </w:p>
    <w:p w14:paraId="50334F4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@import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url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'https://fonts.googleapis.com/css2?family=Poppins:wght@300;400;500;600;700;800;900&amp;display=swap'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B74C98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A643A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E45649"/>
          <w:sz w:val="21"/>
          <w:szCs w:val="21"/>
        </w:rPr>
        <w:t>*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62242C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0CCA7C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64C953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sizing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-box;</w:t>
      </w:r>
    </w:p>
    <w:p w14:paraId="230553B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text-decoration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E69938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34DB28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outline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6C5E07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scroll-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behavior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smooth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042359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font-family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'Poppins'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sans-serif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70F9AD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CB3AC3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3E2240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986801"/>
          <w:sz w:val="21"/>
          <w:szCs w:val="21"/>
        </w:rPr>
        <w:t>: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root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358CF1E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2b2730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B2981E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second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52329e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268C02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text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f5f5f5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7A148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9575de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16B160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438484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E3A66A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3180BC6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62.5%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2C7B96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overflow-x: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hidden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321121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6BFDC7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97A82F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4BFF62F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F83CB9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text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E26F6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7CBED6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560A01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.header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6EAEB0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fixed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D4810E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0BCB3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22CCFD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C2F0D4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9%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41E2F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transparent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51B688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785628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space-between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3218EF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39765CD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100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CD580E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.3s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5BED6A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53D185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3DA7A8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header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.sticky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6F9B28C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E77C8F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46647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2BFF5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.logo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945383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F89D2F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2.5rem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5704BA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text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012A59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font-weight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667C24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59647D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14EAF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.logo</w:t>
      </w:r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2AB503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131338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791E0D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26C419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navbar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E1C5C3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10ADC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8C9A73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B1FE6C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navbar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1E45FC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1.7rem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13BB4E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text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A96F62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font-weight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C6EFF6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margin-left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3.5rem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948F13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.3s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E5A293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3EAF35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786802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navbar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986801"/>
          <w:sz w:val="21"/>
          <w:szCs w:val="21"/>
        </w:rPr>
        <w:t>:hover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, </w:t>
      </w:r>
    </w:p>
    <w:p w14:paraId="5DEF952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navbar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986801"/>
          <w:sz w:val="21"/>
          <w:szCs w:val="21"/>
        </w:rPr>
        <w:t>.active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B393D4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DF187C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5F341E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033F59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#menu-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icon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24615DF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65E00A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3.6rem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F4CDF0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text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315559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cursor: pointer;</w:t>
      </w:r>
    </w:p>
    <w:p w14:paraId="4480EB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0D86EF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A24BF5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ECC168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568961A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min-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100vh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F7351D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9%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617F56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02E6F1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069D8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lastRenderedPageBreak/>
        <w:t>.home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79116E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42862A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0C5D662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9%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623C21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spellStart"/>
      <w:r w:rsidRPr="00FD379E">
        <w:rPr>
          <w:rFonts w:ascii="Fira Code" w:hAnsi="Fira Code" w:cs="Fira Code"/>
          <w:color w:val="0184BC"/>
          <w:sz w:val="21"/>
          <w:szCs w:val="21"/>
        </w:rPr>
        <w:t>url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(../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images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/home2.jpg) no-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repeat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4D934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background-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cover;</w:t>
      </w:r>
    </w:p>
    <w:p w14:paraId="2BC6F91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background-position: center;</w:t>
      </w:r>
    </w:p>
    <w:p w14:paraId="0B4DAC5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DD92AB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F47C52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F62745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max-width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60rem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F169A1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99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121D4F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9F50B6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8C38DA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h1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11DA5F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974E95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inline-block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527BA8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5.6rem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02C327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font-weight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700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A992CD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line-height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1.3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15A08B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60C97A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C22358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h1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76CA32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text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DBB2B9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0840A6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4902DB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text-animate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A36C1F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1BAE2B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32.8rem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99847B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20525E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A8B0B1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text-animate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h3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3366AB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3.2rem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9A7FE9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font-weight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700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CDF9F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transparent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9FADDB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0184BC"/>
          <w:sz w:val="21"/>
          <w:szCs w:val="21"/>
        </w:rPr>
        <w:t>webkit-text-stroke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.7px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819931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background-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image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0184BC"/>
          <w:sz w:val="21"/>
          <w:szCs w:val="21"/>
        </w:rPr>
        <w:t>linear-</w:t>
      </w:r>
      <w:proofErr w:type="spellStart"/>
      <w:r w:rsidRPr="00FD379E">
        <w:rPr>
          <w:rFonts w:ascii="Fira Code" w:hAnsi="Fira Code" w:cs="Fira Code"/>
          <w:color w:val="0184BC"/>
          <w:sz w:val="21"/>
          <w:szCs w:val="21"/>
        </w:rPr>
        <w:t>gradient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), </w:t>
      </w:r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));</w:t>
      </w:r>
    </w:p>
    <w:p w14:paraId="682CEE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background-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repeat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no-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repeat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EB6B13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webkit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-background-clip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1B8473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background-position: </w:t>
      </w:r>
      <w:r w:rsidRPr="00FD379E">
        <w:rPr>
          <w:rFonts w:ascii="Fira Code" w:hAnsi="Fira Code" w:cs="Fira Code"/>
          <w:color w:val="986801"/>
          <w:sz w:val="21"/>
          <w:szCs w:val="21"/>
        </w:rPr>
        <w:t>-33rem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5900AF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200F88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A4BFE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.show-animate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.home-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text-animate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h3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07C016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homeBgText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6s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linear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infinite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04EA5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r w:rsidRPr="00FD379E">
        <w:rPr>
          <w:rFonts w:ascii="Fira Code" w:hAnsi="Fira Code" w:cs="Fira Code"/>
          <w:color w:val="986801"/>
          <w:sz w:val="21"/>
          <w:szCs w:val="21"/>
        </w:rPr>
        <w:t>2s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441842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07834A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E88064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text-animate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h3</w:t>
      </w:r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365294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AEC988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1A52F5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915050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66EA5C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DDA7AA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1A0AE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C53C0D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-1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41ABFF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14447B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3802C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.show-animate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.home-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text-animate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h3</w:t>
      </w:r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738B9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homeCursorText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6s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linear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infinite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631D69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r w:rsidRPr="00FD379E">
        <w:rPr>
          <w:rFonts w:ascii="Fira Code" w:hAnsi="Fira Code" w:cs="Fira Code"/>
          <w:color w:val="986801"/>
          <w:sz w:val="21"/>
          <w:szCs w:val="21"/>
        </w:rPr>
        <w:t>2s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1015BC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C2BD39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86114F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F6DD15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3041A3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1.6rem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F6EB1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4rem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4A06A4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91A87B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9D4D0A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</w:t>
      </w:r>
      <w:proofErr w:type="spellEnd"/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-box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45606A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34A79B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B2CC9D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space-between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047D47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34.5rem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EAF664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9F455D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D8EDA7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C602FF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</w:t>
      </w:r>
      <w:proofErr w:type="spellEnd"/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11D19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4561CF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inline-flex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6A1765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4B4595D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47920F5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963DD0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722BCD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AB27A0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BFFA7F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.8rem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9DCB27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1.8rem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2B8188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font-weight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B912EC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letter-spacing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.1rem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BBC9CA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DD27F0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F5FC02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overflow: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hidden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75C64A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.5s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E8D25B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7ECC44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132E0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</w:t>
      </w:r>
      <w:proofErr w:type="spellEnd"/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btn:hover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7CB955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82D136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44F413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F85EE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</w:t>
      </w:r>
      <w:proofErr w:type="spellEnd"/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A626A4"/>
          <w:sz w:val="21"/>
          <w:szCs w:val="21"/>
        </w:rPr>
        <w:t>)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01C0A6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transparent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EC70F9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5AD0F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B45366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945911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</w:t>
      </w:r>
      <w:proofErr w:type="spellEnd"/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A626A4"/>
          <w:sz w:val="21"/>
          <w:szCs w:val="21"/>
        </w:rPr>
        <w:t>)</w:t>
      </w:r>
      <w:r w:rsidRPr="00FD379E">
        <w:rPr>
          <w:rFonts w:ascii="Fira Code" w:hAnsi="Fira Code" w:cs="Fira Code"/>
          <w:color w:val="986801"/>
          <w:sz w:val="21"/>
          <w:szCs w:val="21"/>
        </w:rPr>
        <w:t>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hover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CDD1B7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</w:t>
      </w:r>
    </w:p>
    <w:p w14:paraId="39738F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1618B9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633DB1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</w:t>
      </w:r>
      <w:proofErr w:type="spellEnd"/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A626A4"/>
          <w:sz w:val="21"/>
          <w:szCs w:val="21"/>
        </w:rPr>
        <w:t>)</w:t>
      </w:r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E69020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D7EDBD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6C4D47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818DC9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</w:t>
      </w:r>
      <w:proofErr w:type="spellEnd"/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CD429A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24EFBD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B1FE0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0E67CA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549CA4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AE28A1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height: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FD8957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2EA821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-1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98CBAD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.5s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6E89CD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4D538E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2F3A4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</w:t>
      </w:r>
      <w:proofErr w:type="spellEnd"/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btn:hover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7F1BC1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FC8993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DAAB6E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938D4A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sci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442DED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46AAAB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B24814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170px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27F72B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E613AC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space-between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3191C7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565ED3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249B3E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sci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087F18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A4A640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inline-flex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2EBFDB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72703C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56BBB26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9B72B5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306D5B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transparent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840B1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.2em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4E86EA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3E9D3E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>;  </w:t>
      </w:r>
    </w:p>
    <w:p w14:paraId="3C726F6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D2978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B0B050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overflow: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hidden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0CD4AE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.5s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EBFDDA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1A6558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52C3FC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sci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986801"/>
          <w:sz w:val="21"/>
          <w:szCs w:val="21"/>
        </w:rPr>
        <w:t>:hover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D96F14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2B24D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D5480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DE37C0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sci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986801"/>
          <w:sz w:val="21"/>
          <w:szCs w:val="21"/>
        </w:rPr>
        <w:t>::before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6B1A40F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93BC39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4CC1D3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5890C1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5A18AA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151CAC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9DD8D3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37F24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-1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FAF462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.5s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2226A2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D4F58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7FA43C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sci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986801"/>
          <w:sz w:val="21"/>
          <w:szCs w:val="21"/>
        </w:rPr>
        <w:t>:hover::before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7080F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B4871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541C0E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69311A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imgHover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318E71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D65683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65CF0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671572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45%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5280F8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CE8DB5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transparent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C33EAB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EBFE1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23B74F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E033D3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-imgHover:hover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6D5028C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738D3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opacity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.8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A15B4E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DCADE7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AC6149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about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C109AA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409E2B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4A4A7AF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265C275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flex-direction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85D93F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gap: </w:t>
      </w:r>
      <w:r w:rsidRPr="00FD379E">
        <w:rPr>
          <w:rFonts w:ascii="Fira Code" w:hAnsi="Fira Code" w:cs="Fira Code"/>
          <w:color w:val="986801"/>
          <w:sz w:val="21"/>
          <w:szCs w:val="21"/>
        </w:rPr>
        <w:t>2rem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901308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second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DAFC32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padding-bottom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ADE587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EF4373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9F6904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heading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630A753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340D03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880E87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margin-bottom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463A55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text-align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0DCB52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C24F1B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058D69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2B2D16A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BCBD10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51FB04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BBA2B1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about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014245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FC3EC2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A47BBC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CFBCE2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320C0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A97241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33512D5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4C45A4B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6CDFF1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7BEF42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about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-img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3AA941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90%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1FF976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560705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FC1666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98195B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B597EB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about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-img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circle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-spin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35E5E1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64D442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D3C0F7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42A21C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-50%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-50%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) </w:t>
      </w:r>
      <w:proofErr w:type="spellStart"/>
      <w:r w:rsidRPr="00FD379E">
        <w:rPr>
          <w:rFonts w:ascii="Fira Code" w:hAnsi="Fira Code" w:cs="Fira Code"/>
          <w:color w:val="0184BC"/>
          <w:sz w:val="21"/>
          <w:szCs w:val="21"/>
        </w:rPr>
        <w:t>rotate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F5E5EB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264EF7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542B52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B2BFFE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.2rem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second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205C30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second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21873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F1ACFA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29C0FC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aboutSpinner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8s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linear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infinite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817343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D3B0ED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DB5981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about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A995EF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text-align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68DDCA3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FA3130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E1D706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about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h3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A6DBAC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EA2D68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inline-block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80C02E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2.6rem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FD760C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4A8B9D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7EE372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about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8C5FE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ECFA3F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1.6rem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ED193B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3rem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91BD52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BCD099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3F4D5B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contain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2B6D53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B1EB12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inline-block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37F80B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D79818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796B402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28A15A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66C912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E08C8C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contain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-animation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animate.scroll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20B44B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18vh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55748A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08B801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2BDE67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about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6A405E7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273F9C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75px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6413FB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0376C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93873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75B7CF1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about</w:t>
      </w:r>
      <w:proofErr w:type="spellEnd"/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-bar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2790474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50C13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B50A29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F797A3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251FB7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E284D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transform-origin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center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B36239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shadow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1px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70195A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2D8050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7446E9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about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-animation-bar:nth-child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A626A4"/>
          <w:sz w:val="21"/>
          <w:szCs w:val="21"/>
        </w:rPr>
        <w:t>)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5F888B3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451119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51CEDE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webkit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barUp1 </w:t>
      </w:r>
      <w:r w:rsidRPr="00FD379E">
        <w:rPr>
          <w:rFonts w:ascii="Fira Code" w:hAnsi="Fira Code" w:cs="Fira Code"/>
          <w:color w:val="986801"/>
          <w:sz w:val="21"/>
          <w:szCs w:val="21"/>
        </w:rPr>
        <w:t>4s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infinite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1DF902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barUp1 </w:t>
      </w:r>
      <w:r w:rsidRPr="00FD379E">
        <w:rPr>
          <w:rFonts w:ascii="Fira Code" w:hAnsi="Fira Code" w:cs="Fira Code"/>
          <w:color w:val="986801"/>
          <w:sz w:val="21"/>
          <w:szCs w:val="21"/>
        </w:rPr>
        <w:t>4s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infinite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8AA352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r w:rsidRPr="00FD379E">
        <w:rPr>
          <w:rFonts w:ascii="Fira Code" w:hAnsi="Fira Code" w:cs="Fira Code"/>
          <w:color w:val="986801"/>
          <w:sz w:val="21"/>
          <w:szCs w:val="21"/>
        </w:rPr>
        <w:t>1.9s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4C7201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6261DC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4F50D02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lastRenderedPageBreak/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about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-animation-bar:nth-child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A626A4"/>
          <w:sz w:val="21"/>
          <w:szCs w:val="21"/>
        </w:rPr>
        <w:t>)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6A4D595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469C9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0.4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97583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webkit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barUp2 </w:t>
      </w:r>
      <w:r w:rsidRPr="00FD379E">
        <w:rPr>
          <w:rFonts w:ascii="Fira Code" w:hAnsi="Fira Code" w:cs="Fira Code"/>
          <w:color w:val="986801"/>
          <w:sz w:val="21"/>
          <w:szCs w:val="21"/>
        </w:rPr>
        <w:t>4s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infinite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C53500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barUp2 </w:t>
      </w:r>
      <w:r w:rsidRPr="00FD379E">
        <w:rPr>
          <w:rFonts w:ascii="Fira Code" w:hAnsi="Fira Code" w:cs="Fira Code"/>
          <w:color w:val="986801"/>
          <w:sz w:val="21"/>
          <w:szCs w:val="21"/>
        </w:rPr>
        <w:t>4s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infinite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332CF9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r w:rsidRPr="00FD379E">
        <w:rPr>
          <w:rFonts w:ascii="Fira Code" w:hAnsi="Fira Code" w:cs="Fira Code"/>
          <w:color w:val="986801"/>
          <w:sz w:val="21"/>
          <w:szCs w:val="21"/>
        </w:rPr>
        <w:t>1.9s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F53085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F747AE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229CB74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about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-animation-bar:nth-child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3</w:t>
      </w:r>
      <w:r w:rsidRPr="00FD379E">
        <w:rPr>
          <w:rFonts w:ascii="Fira Code" w:hAnsi="Fira Code" w:cs="Fira Code"/>
          <w:color w:val="A626A4"/>
          <w:sz w:val="21"/>
          <w:szCs w:val="21"/>
        </w:rPr>
        <w:t>)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1300F2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BC3699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0.6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2B6DF3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webkit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barUp3 </w:t>
      </w:r>
      <w:r w:rsidRPr="00FD379E">
        <w:rPr>
          <w:rFonts w:ascii="Fira Code" w:hAnsi="Fira Code" w:cs="Fira Code"/>
          <w:color w:val="986801"/>
          <w:sz w:val="21"/>
          <w:szCs w:val="21"/>
        </w:rPr>
        <w:t>4s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infinite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C9ED3A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barUp3 </w:t>
      </w:r>
      <w:r w:rsidRPr="00FD379E">
        <w:rPr>
          <w:rFonts w:ascii="Fira Code" w:hAnsi="Fira Code" w:cs="Fira Code"/>
          <w:color w:val="986801"/>
          <w:sz w:val="21"/>
          <w:szCs w:val="21"/>
        </w:rPr>
        <w:t>4s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infinite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42B1D1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r w:rsidRPr="00FD379E">
        <w:rPr>
          <w:rFonts w:ascii="Fira Code" w:hAnsi="Fira Code" w:cs="Fira Code"/>
          <w:color w:val="986801"/>
          <w:sz w:val="21"/>
          <w:szCs w:val="21"/>
        </w:rPr>
        <w:t>1.9s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506D5D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246699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324D2FC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about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-animation-bar:nth-child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4</w:t>
      </w:r>
      <w:r w:rsidRPr="00FD379E">
        <w:rPr>
          <w:rFonts w:ascii="Fira Code" w:hAnsi="Fira Code" w:cs="Fira Code"/>
          <w:color w:val="A626A4"/>
          <w:sz w:val="21"/>
          <w:szCs w:val="21"/>
        </w:rPr>
        <w:t>)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562DC28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48D60F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0.8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ECE5B2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webkit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barUp4 </w:t>
      </w:r>
      <w:r w:rsidRPr="00FD379E">
        <w:rPr>
          <w:rFonts w:ascii="Fira Code" w:hAnsi="Fira Code" w:cs="Fira Code"/>
          <w:color w:val="986801"/>
          <w:sz w:val="21"/>
          <w:szCs w:val="21"/>
        </w:rPr>
        <w:t>4s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infinite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D8B6BB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barUp4 </w:t>
      </w:r>
      <w:r w:rsidRPr="00FD379E">
        <w:rPr>
          <w:rFonts w:ascii="Fira Code" w:hAnsi="Fira Code" w:cs="Fira Code"/>
          <w:color w:val="986801"/>
          <w:sz w:val="21"/>
          <w:szCs w:val="21"/>
        </w:rPr>
        <w:t>4s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infinite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8B10E9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r w:rsidRPr="00FD379E">
        <w:rPr>
          <w:rFonts w:ascii="Fira Code" w:hAnsi="Fira Code" w:cs="Fira Code"/>
          <w:color w:val="986801"/>
          <w:sz w:val="21"/>
          <w:szCs w:val="21"/>
        </w:rPr>
        <w:t>1.9s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B88D9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C1B09E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74574D6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about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-animation-bar:nth-child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5</w:t>
      </w:r>
      <w:r w:rsidRPr="00FD379E">
        <w:rPr>
          <w:rFonts w:ascii="Fira Code" w:hAnsi="Fira Code" w:cs="Fira Code"/>
          <w:color w:val="A626A4"/>
          <w:sz w:val="21"/>
          <w:szCs w:val="21"/>
        </w:rPr>
        <w:t>)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5441B05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71651A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E47EE1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webkit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barUp5 </w:t>
      </w:r>
      <w:r w:rsidRPr="00FD379E">
        <w:rPr>
          <w:rFonts w:ascii="Fira Code" w:hAnsi="Fira Code" w:cs="Fira Code"/>
          <w:color w:val="986801"/>
          <w:sz w:val="21"/>
          <w:szCs w:val="21"/>
        </w:rPr>
        <w:t>4s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infinite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88550E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barUp5 </w:t>
      </w:r>
      <w:r w:rsidRPr="00FD379E">
        <w:rPr>
          <w:rFonts w:ascii="Fira Code" w:hAnsi="Fira Code" w:cs="Fira Code"/>
          <w:color w:val="986801"/>
          <w:sz w:val="21"/>
          <w:szCs w:val="21"/>
        </w:rPr>
        <w:t>4s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infinite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D7D8D6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r w:rsidRPr="00FD379E">
        <w:rPr>
          <w:rFonts w:ascii="Fira Code" w:hAnsi="Fira Code" w:cs="Fira Code"/>
          <w:color w:val="986801"/>
          <w:sz w:val="21"/>
          <w:szCs w:val="21"/>
        </w:rPr>
        <w:t>1.9s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4A5857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CFD63F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5FF1F19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about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-animation-ball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5FCE4AC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816B59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A4135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2B8D78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832284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73FB60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text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23832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1044B3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webkit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4s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infinite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CC5306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4s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infinite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3DFA41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r w:rsidRPr="00FD379E">
        <w:rPr>
          <w:rFonts w:ascii="Fira Code" w:hAnsi="Fira Code" w:cs="Fira Code"/>
          <w:color w:val="986801"/>
          <w:sz w:val="21"/>
          <w:szCs w:val="21"/>
        </w:rPr>
        <w:t>1.9s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5A6956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2BEF0E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22CAF4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-box.btns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674C023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inline-block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9FDDB4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AD166A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E5C72F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BB3DE4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-box.btns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986801"/>
          <w:sz w:val="21"/>
          <w:szCs w:val="21"/>
        </w:rPr>
        <w:t>::before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E6219A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second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47E5AA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E67B93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C394E0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D72E3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B9D860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452ACEF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1651FA0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flex-direction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1F279E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min-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auto;</w:t>
      </w:r>
    </w:p>
    <w:p w14:paraId="2E3C2B3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padding-bottom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55317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FB5A14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5F84ED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projects-row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1F4B33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38C38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-wrap: wrap;</w:t>
      </w:r>
    </w:p>
    <w:p w14:paraId="156123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gap: </w:t>
      </w:r>
      <w:r w:rsidRPr="00FD379E">
        <w:rPr>
          <w:rFonts w:ascii="Fira Code" w:hAnsi="Fira Code" w:cs="Fira Code"/>
          <w:color w:val="986801"/>
          <w:sz w:val="21"/>
          <w:szCs w:val="21"/>
        </w:rPr>
        <w:t>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A9FAA4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A535B4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AE085B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-row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projects-column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2765A5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40rem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1741FB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EF2334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CA53B2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-column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9DB13B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491524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inline-block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60EBA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2.5rem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E20FCC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1.5rem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28D271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C21994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0026FF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-column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-box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88F41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ACC2BD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5BA856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F9CF0B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2CBD26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spellEnd"/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053BA8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72758E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padding-left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B89A4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A74D62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F47EA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spellEnd"/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projects-content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50CB42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3683A9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09BDD4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68529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-1.1rem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D861C9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D03A0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F2D574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979F9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76CA5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E26A94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C39C2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EF68F7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3EA1A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1.5rem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713E7A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1AA7A5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.6rem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424F7F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margin-bottom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949586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overflow: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hidden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DD2596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9BD0F1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4F918E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33C78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1D5B44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E710A4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1A4893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030854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076CD0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8A3E2F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second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246EB0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-1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5B2FEE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.5s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EE8AC1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F1FE57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5B22B7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content:hover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F3B5BE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340E88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C24A34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498FC1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button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6C0CC12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05A95C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6E30344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A526AD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6D9E5C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.box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00506F5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8CD107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DFE4CB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FD3329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6448F10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5D542EB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12px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19084F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font-weight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700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049957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1F8476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.8s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CD931B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cursor: pointer;</w:t>
      </w:r>
    </w:p>
    <w:p w14:paraId="63545D0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6815D4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second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BE3A20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overflow: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hidden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6CB42A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EC8DA4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A6ADF4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lastRenderedPageBreak/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box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:before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104D9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" "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2101F8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F967AB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AEEEEA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B45BE7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DA9314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ED52EC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370D0B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7A04452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10DD3A3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20E21A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.4s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32CB6F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573F24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C2271B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box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A626A4"/>
          <w:sz w:val="21"/>
          <w:szCs w:val="21"/>
        </w:rPr>
        <w:t>)</w:t>
      </w:r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0072921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-100%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65A5C6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396FD0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275202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25E42C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box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3</w:t>
      </w:r>
      <w:r w:rsidRPr="00FD379E">
        <w:rPr>
          <w:rFonts w:ascii="Fira Code" w:hAnsi="Fira Code" w:cs="Fira Code"/>
          <w:color w:val="A626A4"/>
          <w:sz w:val="21"/>
          <w:szCs w:val="21"/>
        </w:rPr>
        <w:t>)</w:t>
      </w:r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5343C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'G'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0040E3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6A35EA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47214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box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4</w:t>
      </w:r>
      <w:r w:rsidRPr="00FD379E">
        <w:rPr>
          <w:rFonts w:ascii="Fira Code" w:hAnsi="Fira Code" w:cs="Fira Code"/>
          <w:color w:val="A626A4"/>
          <w:sz w:val="21"/>
          <w:szCs w:val="21"/>
        </w:rPr>
        <w:t>)</w:t>
      </w:r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479A1BD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-100%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E2B137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'O'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595DE6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1829F3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B21D8F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box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5</w:t>
      </w:r>
      <w:r w:rsidRPr="00FD379E">
        <w:rPr>
          <w:rFonts w:ascii="Fira Code" w:hAnsi="Fira Code" w:cs="Fira Code"/>
          <w:color w:val="A626A4"/>
          <w:sz w:val="21"/>
          <w:szCs w:val="21"/>
        </w:rPr>
        <w:t>)</w:t>
      </w:r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C8E592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 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BFDD3B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3B05BC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FBD35D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button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:hover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box:before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28C71F1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A00B91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8C91A8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60C1E1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h3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9EB18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B2305A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99DA73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02411D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projects-desc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2CD356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5878C0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space-between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C131AC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3F6BC9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BAD386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projects-desc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F59C1E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1.4rem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1717A4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.5rem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96C3C0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margin-right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.8rem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8478A4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text-justify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B915C0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28356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3965E3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projects-desc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AA887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12rem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E63CD9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5D3C0C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797435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.skills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1006C6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min-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99.8vh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84A893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20rem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E7E39B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second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B787B0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813B7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784107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.skills</w:t>
      </w:r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h2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078410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inline-block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063924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6F01E8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-50%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4D05F0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8DBB4D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FB66A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.skills</w:t>
      </w:r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.skills-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row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412911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755DBA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-wrap: wrap;</w:t>
      </w:r>
    </w:p>
    <w:p w14:paraId="23D77E0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gap: </w:t>
      </w:r>
      <w:r w:rsidRPr="00FD379E">
        <w:rPr>
          <w:rFonts w:ascii="Fira Code" w:hAnsi="Fira Code" w:cs="Fira Code"/>
          <w:color w:val="986801"/>
          <w:sz w:val="21"/>
          <w:szCs w:val="21"/>
        </w:rPr>
        <w:t>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D0A20B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895EE5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AE53BA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row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.skills-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column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672D2F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40rem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B8650E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ADA5A1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5C05D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column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FDF76D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ADF86C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inline-block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C42444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2.5rem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54141C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1.5rem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385A38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8DE130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A8DEAB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column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.skills-box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1720DC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F88487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A50D2A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9AE06D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.skills-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4494C7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B0702F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70A7F9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.6rem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8CEDD3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.5rem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1.5rem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3085FE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353856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overflow: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hidden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63240A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0E7E86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BCC13D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lastRenderedPageBreak/>
        <w:t>.skills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.skills-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F22A16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E960AD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D2B871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9EA702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1DD1FC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B18AAB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C5A531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032C26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-1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6586E2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.5s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9861F9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975B1E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336B58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skills-content:hover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4DF92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0004B6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6590A3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0EA372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skilss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progress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453869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35F7FD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1B80FE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D47F97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progress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h3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D3A72E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1.7rem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656903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1E82D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space-between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336DF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B16C1A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310C1D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progress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h3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4E8631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text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22D4B7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EB592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6BDBE9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progress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.bar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845DD3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2.5rem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B44FE9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.6rem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0E8D99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FF0B97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108FAC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08A771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B08A2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546323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progress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.bar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102540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block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15F8DA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9C92CB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.3rem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5C5FA9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72A82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4ED169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689431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-column:nth-child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.skills-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progress:nth-child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.bar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ADF190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90%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BCFF55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402DAC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C8EC5A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-column:nth-child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.skills-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progress:nth-child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.bar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C42541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80%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7A0D2D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FC47B5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FBB684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-column:nth-child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.skills-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progress:nth-child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3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.bar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39D53A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59FD76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018912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986025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-column:nth-child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.skills-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progress:nth-child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4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.bar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515077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25%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2CC591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482A0A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25AADB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-column:nth-child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.skills-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progress:nth-child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.bar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BC821E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95%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7C9402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EAF22F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FDC13F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-column:nth-child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.skills-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progress:nth-child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.bar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8F6250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67%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5F81A0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A0C0C5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B4302A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-column:nth-child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.skills-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progress:nth-child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3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.bar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4C8D93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width:</w:t>
      </w:r>
      <w:r w:rsidRPr="00FD379E">
        <w:rPr>
          <w:rFonts w:ascii="Fira Code" w:hAnsi="Fira Code" w:cs="Fira Code"/>
          <w:color w:val="986801"/>
          <w:sz w:val="21"/>
          <w:szCs w:val="21"/>
        </w:rPr>
        <w:t>85%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8410CA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28E88E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126EE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-column:nth-child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.skills-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progress:nth-child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4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.bar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DA78D0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65%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FDA041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9DC735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941FA9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3385EB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min-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90vh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496216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padding-bottom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7rem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E8BD8C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608809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F3A1E8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h2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3B152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inline-block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4B7845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F5DF20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-50%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219BA6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010B11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B65ED7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0538D4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max-width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70rem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05EB1B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auto;</w:t>
      </w:r>
    </w:p>
    <w:p w14:paraId="6BD538D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text-align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6DF2532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46D61F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354871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.input-box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CCE697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5B0255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19535C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space-between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43DBFF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-wrap: wrap;</w:t>
      </w:r>
    </w:p>
    <w:p w14:paraId="0FFAD71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51ACEE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08007D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.input-box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.input-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field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AB9F5D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B17E83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49%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F34033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.8rem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96BECE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C6B71C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0F859F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.input-box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.input-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field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input</w:t>
      </w:r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32A0834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textarea-field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textarea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2D8B16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E1B87C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133B2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1.5rem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760664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1.6rem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84178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text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2B4FED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transparent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4A1DF9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.6rem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10A868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BD6F1F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00E125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6E2334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.input-box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.input-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field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input</w:t>
      </w:r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placeholder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1ED6E47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textarea-field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textarea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placeholder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506B7D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text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DC879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EFAF8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D1D350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focus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488FDA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678BA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093D21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1F0946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57AF7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963E69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second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89306C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.6rem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B77CF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-1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E6B6D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.5s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A62D6A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CD1D24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87CF98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.input-box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.input-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field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input</w:t>
      </w:r>
      <w:r w:rsidRPr="00FD379E">
        <w:rPr>
          <w:rFonts w:ascii="Fira Code" w:hAnsi="Fira Code" w:cs="Fira Code"/>
          <w:color w:val="986801"/>
          <w:sz w:val="21"/>
          <w:szCs w:val="21"/>
        </w:rPr>
        <w:t>:focus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~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focus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7D7DCD7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.input-box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.input-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field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input</w:t>
      </w:r>
      <w:r w:rsidRPr="00FD379E">
        <w:rPr>
          <w:rFonts w:ascii="Fira Code" w:hAnsi="Fira Code" w:cs="Fira Code"/>
          <w:color w:val="986801"/>
          <w:sz w:val="21"/>
          <w:szCs w:val="21"/>
        </w:rPr>
        <w:t>:valid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~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focus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5E40401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textarea-field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textarea</w:t>
      </w:r>
      <w:r w:rsidRPr="00FD379E">
        <w:rPr>
          <w:rFonts w:ascii="Fira Code" w:hAnsi="Fira Code" w:cs="Fira Code"/>
          <w:color w:val="986801"/>
          <w:sz w:val="21"/>
          <w:szCs w:val="21"/>
        </w:rPr>
        <w:t>:focus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~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focus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61E8C2B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lastRenderedPageBreak/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textarea-field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textarea</w:t>
      </w:r>
      <w:r w:rsidRPr="00FD379E">
        <w:rPr>
          <w:rFonts w:ascii="Fira Code" w:hAnsi="Fira Code" w:cs="Fira Code"/>
          <w:color w:val="986801"/>
          <w:sz w:val="21"/>
          <w:szCs w:val="21"/>
        </w:rPr>
        <w:t>:valid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~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focus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98213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E42A50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DC250D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2A42AA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textarea-field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F0483A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B3BB91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.8rem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2.7rem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D37B6E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D700A1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E3FF64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6D837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textarea-field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textarea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FE4285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EEBC87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676BF5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4986B4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btn-box.btns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657DB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cursor: pointer;</w:t>
      </w:r>
    </w:p>
    <w:p w14:paraId="4393833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D1EC3F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051419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84DE35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F1693B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space-between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02E702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1090A43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-wrap: wrap;</w:t>
      </w:r>
    </w:p>
    <w:p w14:paraId="17F89FF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9%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81E4BC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second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D4D533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A7EF73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3DEF1B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-text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6AEADEA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-iconTop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F6D88B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8227D5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E2E660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50D70C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-text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FABCE9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1.6rem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D216A7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5FE61D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AFC9D0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-iconTop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820A4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76034F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inline-flex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0DC499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3E00BEC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3DA317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.8rem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4CB7ED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DCD2F2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395F3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.6rem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ABCD84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9C28A5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overflow: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hidden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742F8C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F50140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E1D7A4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lastRenderedPageBreak/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-iconTop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986801"/>
          <w:sz w:val="21"/>
          <w:szCs w:val="21"/>
        </w:rPr>
        <w:t>::before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BE7F96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D581D4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86797A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932260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3EAC40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06DF07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4AEF57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second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70C008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-1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27DA96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.5s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9D8338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63D7F7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0508F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-iconTop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986801"/>
          <w:sz w:val="21"/>
          <w:szCs w:val="21"/>
        </w:rPr>
        <w:t>:hover::before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DA906C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8751A2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F79B5B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B3E16D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-iconTop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67FFD1C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2.4rem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C1FDA0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CFBCF0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.5s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34217E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99B18D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E158F2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-iconTop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986801"/>
          <w:sz w:val="21"/>
          <w:szCs w:val="21"/>
        </w:rPr>
        <w:t>:hover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C21C63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6BD761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D68D3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976AE5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/*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reload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and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scroll */</w:t>
      </w:r>
    </w:p>
    <w:p w14:paraId="390AEDB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34D479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6C1213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A24D47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1F8833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5CEE3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D0B844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DDE1E3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98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D3AD59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521BE8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A9625D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.home-img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D3788A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682EBD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79EDAF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4432E9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.logo</w:t>
      </w:r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505F302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navbar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6EC7CF3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#menu-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icon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02664D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.show-animate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9B40DC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showRight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forwards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B828A2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calc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.3s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* </w:t>
      </w:r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E45649"/>
          <w:sz w:val="21"/>
          <w:szCs w:val="21"/>
        </w:rPr>
        <w:t>--i</w:t>
      </w:r>
      <w:r w:rsidRPr="00FD379E">
        <w:rPr>
          <w:rFonts w:ascii="Fira Code" w:hAnsi="Fira Code" w:cs="Fira Code"/>
          <w:color w:val="383A42"/>
          <w:sz w:val="21"/>
          <w:szCs w:val="21"/>
        </w:rPr>
        <w:t>));</w:t>
      </w:r>
    </w:p>
    <w:p w14:paraId="59FBD83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DA3414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B0B0AB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lastRenderedPageBreak/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.scroll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1A6FFD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EB1FAE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calc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.3s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* </w:t>
      </w:r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E45649"/>
          <w:sz w:val="21"/>
          <w:szCs w:val="21"/>
        </w:rPr>
        <w:t>--i</w:t>
      </w:r>
      <w:r w:rsidRPr="00FD379E">
        <w:rPr>
          <w:rFonts w:ascii="Fira Code" w:hAnsi="Fira Code" w:cs="Fira Code"/>
          <w:color w:val="383A42"/>
          <w:sz w:val="21"/>
          <w:szCs w:val="21"/>
        </w:rPr>
        <w:t>));</w:t>
      </w:r>
    </w:p>
    <w:p w14:paraId="2CF440C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1669EC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8E571B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54828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section</w:t>
      </w:r>
      <w:r w:rsidRPr="00FD379E">
        <w:rPr>
          <w:rFonts w:ascii="Fira Code" w:hAnsi="Fira Code" w:cs="Fira Code"/>
          <w:color w:val="986801"/>
          <w:sz w:val="21"/>
          <w:szCs w:val="21"/>
        </w:rPr>
        <w:t>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odd</w:t>
      </w:r>
      <w:proofErr w:type="spellEnd"/>
      <w:proofErr w:type="gramStart"/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.scroll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5C564BA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animate.scroll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5A1642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second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B8B996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58A27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02B229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animate.scroll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1DBC79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105%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7859F1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C33F82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0C4247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about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.show-animate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animate.scroll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2FB7047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.show-animate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animate.scroll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1B32A44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skills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.show-animate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animate.scroll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00D596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.show-animate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animate.scroll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1CE9810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.show-animate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animate.scroll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506E3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calc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.3s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* </w:t>
      </w:r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E45649"/>
          <w:sz w:val="21"/>
          <w:szCs w:val="21"/>
        </w:rPr>
        <w:t>--i</w:t>
      </w:r>
      <w:r w:rsidRPr="00FD379E">
        <w:rPr>
          <w:rFonts w:ascii="Fira Code" w:hAnsi="Fira Code" w:cs="Fira Code"/>
          <w:color w:val="383A42"/>
          <w:sz w:val="21"/>
          <w:szCs w:val="21"/>
        </w:rPr>
        <w:t>));</w:t>
      </w:r>
    </w:p>
    <w:p w14:paraId="3460C5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F87AB2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2BDFDD1" w14:textId="77777777" w:rsidR="00FD379E" w:rsidRPr="00FD379E" w:rsidRDefault="00FD379E" w:rsidP="00FD379E">
      <w:pPr>
        <w:shd w:val="clear" w:color="auto" w:fill="FAFAFA"/>
        <w:spacing w:after="240"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br/>
      </w:r>
    </w:p>
    <w:p w14:paraId="1DBEFE2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/* breakpoints */</w:t>
      </w:r>
    </w:p>
    <w:p w14:paraId="43285BE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E5BA3C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</w:t>
      </w:r>
      <w:proofErr w:type="gramStart"/>
      <w:r w:rsidRPr="00FD379E">
        <w:rPr>
          <w:rFonts w:ascii="Fira Code" w:hAnsi="Fira Code" w:cs="Fira Code"/>
          <w:color w:val="A626A4"/>
          <w:sz w:val="21"/>
          <w:szCs w:val="21"/>
        </w:rPr>
        <w:t>media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max-width: </w:t>
      </w:r>
      <w:r w:rsidRPr="00FD379E">
        <w:rPr>
          <w:rFonts w:ascii="Fira Code" w:hAnsi="Fira Code" w:cs="Fira Code"/>
          <w:color w:val="986801"/>
          <w:sz w:val="21"/>
          <w:szCs w:val="21"/>
        </w:rPr>
        <w:t>1200px</w:t>
      </w:r>
      <w:r w:rsidRPr="00FD379E">
        <w:rPr>
          <w:rFonts w:ascii="Fira Code" w:hAnsi="Fira Code" w:cs="Fira Code"/>
          <w:color w:val="383A42"/>
          <w:sz w:val="21"/>
          <w:szCs w:val="21"/>
        </w:rPr>
        <w:t>){</w:t>
      </w:r>
    </w:p>
    <w:p w14:paraId="1CA7263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53710D6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55%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31CF07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784174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21FFF1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08ACB7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</w:t>
      </w:r>
      <w:proofErr w:type="gramStart"/>
      <w:r w:rsidRPr="00FD379E">
        <w:rPr>
          <w:rFonts w:ascii="Fira Code" w:hAnsi="Fira Code" w:cs="Fira Code"/>
          <w:color w:val="A626A4"/>
          <w:sz w:val="21"/>
          <w:szCs w:val="21"/>
        </w:rPr>
        <w:t>media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max-width: </w:t>
      </w:r>
      <w:r w:rsidRPr="00FD379E">
        <w:rPr>
          <w:rFonts w:ascii="Fira Code" w:hAnsi="Fira Code" w:cs="Fira Code"/>
          <w:color w:val="986801"/>
          <w:sz w:val="21"/>
          <w:szCs w:val="21"/>
        </w:rPr>
        <w:t>991px</w:t>
      </w:r>
      <w:r w:rsidRPr="00FD379E">
        <w:rPr>
          <w:rFonts w:ascii="Fira Code" w:hAnsi="Fira Code" w:cs="Fira Code"/>
          <w:color w:val="383A42"/>
          <w:sz w:val="21"/>
          <w:szCs w:val="21"/>
        </w:rPr>
        <w:t>){</w:t>
      </w:r>
    </w:p>
    <w:p w14:paraId="07AD26A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.header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8AF72B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4%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DCF840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D0811C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99FAD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7DCF108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4%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BB960B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1BFE7F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A33551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E53083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4%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26F628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622A2A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9C634C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3E2E5C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4%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294A01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    }</w:t>
      </w:r>
    </w:p>
    <w:p w14:paraId="1ACF363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A5F2F2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0A1AA5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</w:t>
      </w:r>
      <w:proofErr w:type="gramStart"/>
      <w:r w:rsidRPr="00FD379E">
        <w:rPr>
          <w:rFonts w:ascii="Fira Code" w:hAnsi="Fira Code" w:cs="Fira Code"/>
          <w:color w:val="A626A4"/>
          <w:sz w:val="21"/>
          <w:szCs w:val="21"/>
        </w:rPr>
        <w:t>media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max-width: </w:t>
      </w:r>
      <w:r w:rsidRPr="00FD379E">
        <w:rPr>
          <w:rFonts w:ascii="Fira Code" w:hAnsi="Fira Code" w:cs="Fira Code"/>
          <w:color w:val="986801"/>
          <w:sz w:val="21"/>
          <w:szCs w:val="21"/>
        </w:rPr>
        <w:t>850px</w:t>
      </w:r>
      <w:r w:rsidRPr="00FD379E">
        <w:rPr>
          <w:rFonts w:ascii="Fira Code" w:hAnsi="Fira Code" w:cs="Fira Code"/>
          <w:color w:val="383A42"/>
          <w:sz w:val="21"/>
          <w:szCs w:val="21"/>
        </w:rPr>
        <w:t>){</w:t>
      </w:r>
    </w:p>
    <w:p w14:paraId="6511838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animate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.home-img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6BEFD8C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55%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B5BA14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5481FE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AFCB06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B08C7F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</w:t>
      </w:r>
      <w:proofErr w:type="gramStart"/>
      <w:r w:rsidRPr="00FD379E">
        <w:rPr>
          <w:rFonts w:ascii="Fira Code" w:hAnsi="Fira Code" w:cs="Fira Code"/>
          <w:color w:val="A626A4"/>
          <w:sz w:val="21"/>
          <w:szCs w:val="21"/>
        </w:rPr>
        <w:t>media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max-width: </w:t>
      </w:r>
      <w:r w:rsidRPr="00FD379E">
        <w:rPr>
          <w:rFonts w:ascii="Fira Code" w:hAnsi="Fira Code" w:cs="Fira Code"/>
          <w:color w:val="986801"/>
          <w:sz w:val="21"/>
          <w:szCs w:val="21"/>
        </w:rPr>
        <w:t>768px</w:t>
      </w:r>
      <w:r w:rsidRPr="00FD379E">
        <w:rPr>
          <w:rFonts w:ascii="Fira Code" w:hAnsi="Fira Code" w:cs="Fira Code"/>
          <w:color w:val="383A42"/>
          <w:sz w:val="21"/>
          <w:szCs w:val="21"/>
        </w:rPr>
        <w:t>){</w:t>
      </w:r>
    </w:p>
    <w:p w14:paraId="5AED544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.header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DC7356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E58BC2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D3741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BD94F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4078F2"/>
          <w:sz w:val="21"/>
          <w:szCs w:val="21"/>
        </w:rPr>
        <w:t>#menu-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icon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5ADA260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block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DF0E8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E0BC58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4A6C9C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navbar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D98A8E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4952B5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9AC9EF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-100%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E5C4FD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66EBAB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4%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0FE351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347335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shadow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.5rem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.2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D8A03E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2C4603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.25s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2AC6A7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r w:rsidRPr="00FD379E">
        <w:rPr>
          <w:rFonts w:ascii="Fira Code" w:hAnsi="Fira Code" w:cs="Fira Code"/>
          <w:color w:val="986801"/>
          <w:sz w:val="21"/>
          <w:szCs w:val="21"/>
        </w:rPr>
        <w:t>.25s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B7CFF1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553077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D5278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navbar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.active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FF649B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676795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r w:rsidRPr="00FD379E">
        <w:rPr>
          <w:rFonts w:ascii="Fira Code" w:hAnsi="Fira Code" w:cs="Fira Code"/>
          <w:color w:val="986801"/>
          <w:sz w:val="21"/>
          <w:szCs w:val="21"/>
        </w:rPr>
        <w:t>0s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A1A27F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87B35E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9CE866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navbar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active-nav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305ECF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5607C4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18C5A4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-100%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0702F4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AD1CC2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D927B9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79D28C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.1rem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.2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3312B1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-1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04FB77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.25s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D3D8E4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r w:rsidRPr="00FD379E">
        <w:rPr>
          <w:rFonts w:ascii="Fira Code" w:hAnsi="Fira Code" w:cs="Fira Code"/>
          <w:color w:val="986801"/>
          <w:sz w:val="21"/>
          <w:szCs w:val="21"/>
        </w:rPr>
        <w:t>.25s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D88B3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04AFAB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780539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navbar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.active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active-nav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113D6F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12ABF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r w:rsidRPr="00FD379E">
        <w:rPr>
          <w:rFonts w:ascii="Fira Code" w:hAnsi="Fira Code" w:cs="Fira Code"/>
          <w:color w:val="986801"/>
          <w:sz w:val="21"/>
          <w:szCs w:val="21"/>
        </w:rPr>
        <w:t>.25s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FFD03E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88B343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F60166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navbar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44731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block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A3A207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2FBA35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AB5DFA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0184BC"/>
          <w:sz w:val="21"/>
          <w:szCs w:val="21"/>
        </w:rPr>
        <w:t>translateX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-20rem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E50DE9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.25s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F78C63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r w:rsidRPr="00FD379E">
        <w:rPr>
          <w:rFonts w:ascii="Fira Code" w:hAnsi="Fira Code" w:cs="Fira Code"/>
          <w:color w:val="986801"/>
          <w:sz w:val="21"/>
          <w:szCs w:val="21"/>
        </w:rPr>
        <w:t>.25s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758E0A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7AF5B1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D46FEF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navbar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.active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7B104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CF8461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-delay: </w:t>
      </w:r>
      <w:r w:rsidRPr="00FD379E">
        <w:rPr>
          <w:rFonts w:ascii="Fira Code" w:hAnsi="Fira Code" w:cs="Fira Code"/>
          <w:color w:val="986801"/>
          <w:sz w:val="21"/>
          <w:szCs w:val="21"/>
        </w:rPr>
        <w:t>.25s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BA6EED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7E24ED2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9AA6BD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imgHover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9F841B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pointer-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events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3FDFA2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bg</w:t>
      </w:r>
      <w:proofErr w:type="spellEnd"/>
      <w:r w:rsidRPr="00FD379E">
        <w:rPr>
          <w:rFonts w:ascii="Fira Code" w:hAnsi="Fira Code" w:cs="Fira Code"/>
          <w:color w:val="E45649"/>
          <w:sz w:val="21"/>
          <w:szCs w:val="21"/>
        </w:rPr>
        <w:t>-color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1734B0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opacity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.6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F11BA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763C4A0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1F17A3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7E956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</w:t>
      </w:r>
      <w:proofErr w:type="gramStart"/>
      <w:r w:rsidRPr="00FD379E">
        <w:rPr>
          <w:rFonts w:ascii="Fira Code" w:hAnsi="Fira Code" w:cs="Fira Code"/>
          <w:color w:val="A626A4"/>
          <w:sz w:val="21"/>
          <w:szCs w:val="21"/>
        </w:rPr>
        <w:t>media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max-width: </w:t>
      </w:r>
      <w:r w:rsidRPr="00FD379E">
        <w:rPr>
          <w:rFonts w:ascii="Fira Code" w:hAnsi="Fira Code" w:cs="Fira Code"/>
          <w:color w:val="986801"/>
          <w:sz w:val="21"/>
          <w:szCs w:val="21"/>
        </w:rPr>
        <w:t>520px</w:t>
      </w:r>
      <w:r w:rsidRPr="00FD379E">
        <w:rPr>
          <w:rFonts w:ascii="Fira Code" w:hAnsi="Fira Code" w:cs="Fira Code"/>
          <w:color w:val="383A42"/>
          <w:sz w:val="21"/>
          <w:szCs w:val="21"/>
        </w:rPr>
        <w:t>){</w:t>
      </w:r>
    </w:p>
    <w:p w14:paraId="3DA3CA5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4F973DA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8262BA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B649D2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DED96B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h1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6EBCCC1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BED883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flex-direction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2903A8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222AA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6FABA4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sci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BC9840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160px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CD9A2A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442CD4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1C9A4A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sci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FBEC40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38px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47247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38px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F34DE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7A59794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58E555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06C951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</w:t>
      </w:r>
      <w:proofErr w:type="gramStart"/>
      <w:r w:rsidRPr="00FD379E">
        <w:rPr>
          <w:rFonts w:ascii="Fira Code" w:hAnsi="Fira Code" w:cs="Fira Code"/>
          <w:color w:val="A626A4"/>
          <w:sz w:val="21"/>
          <w:szCs w:val="21"/>
        </w:rPr>
        <w:t>media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max-width: </w:t>
      </w:r>
      <w:r w:rsidRPr="00FD379E">
        <w:rPr>
          <w:rFonts w:ascii="Fira Code" w:hAnsi="Fira Code" w:cs="Fira Code"/>
          <w:color w:val="986801"/>
          <w:sz w:val="21"/>
          <w:szCs w:val="21"/>
        </w:rPr>
        <w:t>462px</w:t>
      </w:r>
      <w:r w:rsidRPr="00FD379E">
        <w:rPr>
          <w:rFonts w:ascii="Fira Code" w:hAnsi="Fira Code" w:cs="Fira Code"/>
          <w:color w:val="383A42"/>
          <w:sz w:val="21"/>
          <w:szCs w:val="21"/>
        </w:rPr>
        <w:t>){</w:t>
      </w:r>
    </w:p>
    <w:p w14:paraId="70A06CD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h1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57B897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5.6rem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F5621C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    }</w:t>
      </w:r>
    </w:p>
    <w:p w14:paraId="2659BC6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B9EC79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projects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55AC5F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4%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66968B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04E372E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4BAC3E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contact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.input-box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.input-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field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BFA6E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16F035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ADEFED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7E32B5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1035D8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flex-direction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-reverse;</w:t>
      </w:r>
    </w:p>
    <w:p w14:paraId="192826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46A9A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8BCE8B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23896B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2rem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FFAA30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text-align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5D4E08E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5B7AAC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2207F7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3C7083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</w:t>
      </w:r>
      <w:proofErr w:type="gramStart"/>
      <w:r w:rsidRPr="00FD379E">
        <w:rPr>
          <w:rFonts w:ascii="Fira Code" w:hAnsi="Fira Code" w:cs="Fira Code"/>
          <w:color w:val="A626A4"/>
          <w:sz w:val="21"/>
          <w:szCs w:val="21"/>
        </w:rPr>
        <w:t>media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max-width: </w:t>
      </w:r>
      <w:r w:rsidRPr="00FD379E">
        <w:rPr>
          <w:rFonts w:ascii="Fira Code" w:hAnsi="Fira Code" w:cs="Fira Code"/>
          <w:color w:val="986801"/>
          <w:sz w:val="21"/>
          <w:szCs w:val="21"/>
        </w:rPr>
        <w:t>371px</w:t>
      </w:r>
      <w:r w:rsidRPr="00FD379E">
        <w:rPr>
          <w:rFonts w:ascii="Fira Code" w:hAnsi="Fira Code" w:cs="Fira Code"/>
          <w:color w:val="383A42"/>
          <w:sz w:val="21"/>
          <w:szCs w:val="21"/>
        </w:rPr>
        <w:t>){</w:t>
      </w:r>
    </w:p>
    <w:p w14:paraId="359410B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C51D6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3A8CC86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45F1B71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508ED3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281B30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4BE993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7F07D1B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flex-direction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A05C01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text-align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79A7CF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5D45A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EA2CD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.home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h1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6A459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5rem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9FC47A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E5533B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5AD1AB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</w:t>
      </w:r>
    </w:p>
    <w:p w14:paraId="3CE5C8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/*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keyframes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*/</w:t>
      </w:r>
    </w:p>
    <w:p w14:paraId="565430E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@keyframes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homeBgText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6E56AC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A3F4C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0%,10%,100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%{</w:t>
      </w:r>
      <w:proofErr w:type="gramEnd"/>
    </w:p>
    <w:p w14:paraId="4978310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background-position: </w:t>
      </w:r>
      <w:r w:rsidRPr="00FD379E">
        <w:rPr>
          <w:rFonts w:ascii="Fira Code" w:hAnsi="Fira Code" w:cs="Fira Code"/>
          <w:color w:val="986801"/>
          <w:sz w:val="21"/>
          <w:szCs w:val="21"/>
        </w:rPr>
        <w:t>-33rem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2FE24E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0ADA645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748672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65%,85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%{</w:t>
      </w:r>
      <w:proofErr w:type="gramEnd"/>
    </w:p>
    <w:p w14:paraId="2FAAEFB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background-position: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BBABBC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5C3D1D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456C0B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F2BCD2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lastRenderedPageBreak/>
        <w:t>@keyframes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homeCursorText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6E6A0C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0%,</w:t>
      </w:r>
    </w:p>
    <w:p w14:paraId="756072A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10%,</w:t>
      </w:r>
    </w:p>
    <w:p w14:paraId="101C60A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100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%{</w:t>
      </w:r>
      <w:proofErr w:type="gramEnd"/>
    </w:p>
    <w:p w14:paraId="2BB44EE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F4450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AE29AB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</w:p>
    <w:p w14:paraId="22559AB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65%,</w:t>
      </w:r>
    </w:p>
    <w:p w14:paraId="491E636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78%,</w:t>
      </w:r>
    </w:p>
    <w:p w14:paraId="2DD96F3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85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%{</w:t>
      </w:r>
      <w:proofErr w:type="gramEnd"/>
    </w:p>
    <w:p w14:paraId="098B8AC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9580EA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opacity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236B0A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724A36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39E90D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75%,</w:t>
      </w:r>
    </w:p>
    <w:p w14:paraId="25279F2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81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%{</w:t>
      </w:r>
      <w:proofErr w:type="gramEnd"/>
    </w:p>
    <w:p w14:paraId="7C11C8E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opacity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1560E8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D792B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C78B7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E23B48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@keyframes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aboutSpinner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5AD1D73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100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%{</w:t>
      </w:r>
      <w:proofErr w:type="gramEnd"/>
    </w:p>
    <w:p w14:paraId="3F3A44F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-50%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-50%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) </w:t>
      </w:r>
      <w:proofErr w:type="spellStart"/>
      <w:r w:rsidRPr="00FD379E">
        <w:rPr>
          <w:rFonts w:ascii="Fira Code" w:hAnsi="Fira Code" w:cs="Fira Code"/>
          <w:color w:val="0184BC"/>
          <w:sz w:val="21"/>
          <w:szCs w:val="21"/>
        </w:rPr>
        <w:t>rotate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360deg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97414A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549974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33E1AC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095E17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@keyframes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showRight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70F678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100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%{</w:t>
      </w:r>
      <w:proofErr w:type="gramEnd"/>
    </w:p>
    <w:p w14:paraId="3A8444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F369E1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D5C057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E498A4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64BAC7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</w:t>
      </w:r>
    </w:p>
    <w:p w14:paraId="00248B9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@keyframes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50B7CA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0% {</w:t>
      </w:r>
    </w:p>
    <w:p w14:paraId="74B96B2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851B67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41D278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4277148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5% {</w:t>
      </w:r>
    </w:p>
    <w:p w14:paraId="6D5BBB2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8px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-14px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328FE1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06A8E1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17CD51D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10% {</w:t>
      </w:r>
    </w:p>
    <w:p w14:paraId="3ACA44F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-10px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CC525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2471FE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6D9FCE3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17% {</w:t>
      </w:r>
    </w:p>
    <w:p w14:paraId="26B7D4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23px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-24px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560F4E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23A0A5D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</w:t>
      </w:r>
    </w:p>
    <w:p w14:paraId="650764F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20% {</w:t>
      </w:r>
    </w:p>
    <w:p w14:paraId="67B8A66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30px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-20px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1D58F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8FD238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52497AE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27% {</w:t>
      </w:r>
    </w:p>
    <w:p w14:paraId="67FD40A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38px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-34px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9A6BBE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0C83A0A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30B7EE2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30% {</w:t>
      </w:r>
    </w:p>
    <w:p w14:paraId="1B3932A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45px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-30px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C59FA2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22DD915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291C954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37% {</w:t>
      </w:r>
    </w:p>
    <w:p w14:paraId="4897E89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53px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-44px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6C29EE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7355F62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43D11C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40% {</w:t>
      </w:r>
    </w:p>
    <w:p w14:paraId="484E583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60px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-40px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09B9D8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CF668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4410320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50% {</w:t>
      </w:r>
    </w:p>
    <w:p w14:paraId="3C5B15A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60px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D5B420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00FFBDA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6E1BD70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57% {</w:t>
      </w:r>
    </w:p>
    <w:p w14:paraId="3D162C0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53px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-14px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6A4A66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459048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4B4BB7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60% {</w:t>
      </w:r>
    </w:p>
    <w:p w14:paraId="32D6C9F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45px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-10px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50E5BF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42EC34F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7AB958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67% {</w:t>
      </w:r>
    </w:p>
    <w:p w14:paraId="3372CC0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37px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-24px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609E71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4F3EA5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2C72359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70% {</w:t>
      </w:r>
    </w:p>
    <w:p w14:paraId="347FCDB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30px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-20px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603746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D94FFC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0825AB9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77% {</w:t>
      </w:r>
    </w:p>
    <w:p w14:paraId="2834BD8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-34px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A57158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49E15B5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657B0CF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80% {</w:t>
      </w:r>
    </w:p>
    <w:p w14:paraId="3CAE896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-30px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ED9E41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80F747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63F3984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    87% {</w:t>
      </w:r>
    </w:p>
    <w:p w14:paraId="1324B0B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7px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-44px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19CDBD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79AA7BC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1C5B75B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90% {</w:t>
      </w:r>
    </w:p>
    <w:p w14:paraId="7BC076A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-40px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194B7D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15D7E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5ACD0A6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100% {</w:t>
      </w:r>
    </w:p>
    <w:p w14:paraId="071575E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translate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D57E56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008376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}</w:t>
      </w:r>
    </w:p>
    <w:p w14:paraId="2642FB0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72A44E3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r w:rsidRPr="00FD379E">
        <w:rPr>
          <w:rFonts w:ascii="Fira Code" w:hAnsi="Fira Code" w:cs="Fira Code"/>
          <w:color w:val="A626A4"/>
          <w:sz w:val="21"/>
          <w:szCs w:val="21"/>
        </w:rPr>
        <w:t>@-webkit-keyframes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barUp1 {</w:t>
      </w:r>
    </w:p>
    <w:p w14:paraId="2459BA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0% {</w:t>
      </w:r>
    </w:p>
    <w:p w14:paraId="21423F7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5887B9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FF90EE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70BE0B6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40% {</w:t>
      </w:r>
    </w:p>
    <w:p w14:paraId="45C8A44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D52BE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2A72D44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124757C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50% {</w:t>
      </w:r>
    </w:p>
    <w:p w14:paraId="55FF43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CDD1A9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0951B7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1EF0B68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90% {</w:t>
      </w:r>
    </w:p>
    <w:p w14:paraId="1397E29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4DC8A8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BBA53E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1632758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100% {</w:t>
      </w:r>
    </w:p>
    <w:p w14:paraId="28D2978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20AE7D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76CCA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}</w:t>
      </w:r>
    </w:p>
    <w:p w14:paraId="53A2189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0C97707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r w:rsidRPr="00FD379E">
        <w:rPr>
          <w:rFonts w:ascii="Fira Code" w:hAnsi="Fira Code" w:cs="Fira Code"/>
          <w:color w:val="A626A4"/>
          <w:sz w:val="21"/>
          <w:szCs w:val="21"/>
        </w:rPr>
        <w:t>@keyframes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barUp1 {</w:t>
      </w:r>
    </w:p>
    <w:p w14:paraId="28C263D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0% {</w:t>
      </w:r>
    </w:p>
    <w:p w14:paraId="447DFE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0A9F50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032933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5EBA020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40% {</w:t>
      </w:r>
    </w:p>
    <w:p w14:paraId="20EBEA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59711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F963B4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216C2E3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50% {</w:t>
      </w:r>
    </w:p>
    <w:p w14:paraId="4E36BD2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502E5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7B3A578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083CF85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90% {</w:t>
      </w:r>
    </w:p>
    <w:p w14:paraId="260FE5D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AF23B5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49DB02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7209FA6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100% {</w:t>
      </w:r>
    </w:p>
    <w:p w14:paraId="03D92A8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D40309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293E9C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}</w:t>
      </w:r>
    </w:p>
    <w:p w14:paraId="5F7BDB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2DABE18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r w:rsidRPr="00FD379E">
        <w:rPr>
          <w:rFonts w:ascii="Fira Code" w:hAnsi="Fira Code" w:cs="Fira Code"/>
          <w:color w:val="A626A4"/>
          <w:sz w:val="21"/>
          <w:szCs w:val="21"/>
        </w:rPr>
        <w:t>@-webkit-keyframes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barUp2 {</w:t>
      </w:r>
    </w:p>
    <w:p w14:paraId="35F899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0% {</w:t>
      </w:r>
    </w:p>
    <w:p w14:paraId="1D30C3B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0.4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2D1C5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7496C1F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569D22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40% {</w:t>
      </w:r>
    </w:p>
    <w:p w14:paraId="654885B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0.4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A3DA34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9ADBBA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3905B05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50% {</w:t>
      </w:r>
    </w:p>
    <w:p w14:paraId="2A4BDB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0.8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B3BC5D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7F2109A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317BB83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90% {</w:t>
      </w:r>
    </w:p>
    <w:p w14:paraId="7255DA9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0.8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2AF7B7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01206F7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54608C3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100% {</w:t>
      </w:r>
    </w:p>
    <w:p w14:paraId="16EFA9A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0.4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34BDC7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055533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}</w:t>
      </w:r>
    </w:p>
    <w:p w14:paraId="34662F3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4F2F01D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r w:rsidRPr="00FD379E">
        <w:rPr>
          <w:rFonts w:ascii="Fira Code" w:hAnsi="Fira Code" w:cs="Fira Code"/>
          <w:color w:val="A626A4"/>
          <w:sz w:val="21"/>
          <w:szCs w:val="21"/>
        </w:rPr>
        <w:t>@keyframes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barUp2 {</w:t>
      </w:r>
    </w:p>
    <w:p w14:paraId="596758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0% {</w:t>
      </w:r>
    </w:p>
    <w:p w14:paraId="6CC657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0.4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02947A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AAE3F5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29BFA6A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40% {</w:t>
      </w:r>
    </w:p>
    <w:p w14:paraId="3868E5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0.4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B45C05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2DF0D10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0A8ECF7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50% {</w:t>
      </w:r>
    </w:p>
    <w:p w14:paraId="23B988E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0.8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FC5F81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08CC1D1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1985E4A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90% {</w:t>
      </w:r>
    </w:p>
    <w:p w14:paraId="40A1FC4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0.8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158750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98D843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2515746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100% {</w:t>
      </w:r>
    </w:p>
    <w:p w14:paraId="431EEE5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0.4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4A9E9B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    }</w:t>
      </w:r>
    </w:p>
    <w:p w14:paraId="55785C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}</w:t>
      </w:r>
    </w:p>
    <w:p w14:paraId="0591366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2EE0EC8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r w:rsidRPr="00FD379E">
        <w:rPr>
          <w:rFonts w:ascii="Fira Code" w:hAnsi="Fira Code" w:cs="Fira Code"/>
          <w:color w:val="A626A4"/>
          <w:sz w:val="21"/>
          <w:szCs w:val="21"/>
        </w:rPr>
        <w:t>@-webkit-keyframes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barUp3 {</w:t>
      </w:r>
    </w:p>
    <w:p w14:paraId="05DDD79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0% {</w:t>
      </w:r>
    </w:p>
    <w:p w14:paraId="2AA4CE0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0.6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F813E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C378D6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2A38D08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100% {</w:t>
      </w:r>
    </w:p>
    <w:p w14:paraId="60A5C88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0.6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309CC7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9F4BAC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}</w:t>
      </w:r>
    </w:p>
    <w:p w14:paraId="7CAE592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47A0215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r w:rsidRPr="00FD379E">
        <w:rPr>
          <w:rFonts w:ascii="Fira Code" w:hAnsi="Fira Code" w:cs="Fira Code"/>
          <w:color w:val="A626A4"/>
          <w:sz w:val="21"/>
          <w:szCs w:val="21"/>
        </w:rPr>
        <w:t>@keyframes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barUp3 {</w:t>
      </w:r>
    </w:p>
    <w:p w14:paraId="652BC22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0% {</w:t>
      </w:r>
    </w:p>
    <w:p w14:paraId="5AC4FB5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0.6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1EAD4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8E91B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61E088B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100% {</w:t>
      </w:r>
    </w:p>
    <w:p w14:paraId="7DE8E05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0.6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9F354F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70FDFE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}</w:t>
      </w:r>
    </w:p>
    <w:p w14:paraId="770D55A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559C562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r w:rsidRPr="00FD379E">
        <w:rPr>
          <w:rFonts w:ascii="Fira Code" w:hAnsi="Fira Code" w:cs="Fira Code"/>
          <w:color w:val="A626A4"/>
          <w:sz w:val="21"/>
          <w:szCs w:val="21"/>
        </w:rPr>
        <w:t>@-webkit-keyframes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barUp4 {</w:t>
      </w:r>
    </w:p>
    <w:p w14:paraId="69A269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0% {</w:t>
      </w:r>
    </w:p>
    <w:p w14:paraId="16B1FC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0.8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53F8F5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26A041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282CF01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40% {</w:t>
      </w:r>
    </w:p>
    <w:p w14:paraId="5F04034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0.8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7FF12A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4F7BC2F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59F4962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50% {</w:t>
      </w:r>
    </w:p>
    <w:p w14:paraId="1731A7D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0.4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6FFDF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01321F9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7AF3AFD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90% {</w:t>
      </w:r>
    </w:p>
    <w:p w14:paraId="71AE855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0.4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F3ED1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8033B9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6F1166A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100% {</w:t>
      </w:r>
    </w:p>
    <w:p w14:paraId="099BA58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0.8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32A00F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D72C94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}</w:t>
      </w:r>
    </w:p>
    <w:p w14:paraId="67A1B88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42313BB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r w:rsidRPr="00FD379E">
        <w:rPr>
          <w:rFonts w:ascii="Fira Code" w:hAnsi="Fira Code" w:cs="Fira Code"/>
          <w:color w:val="A626A4"/>
          <w:sz w:val="21"/>
          <w:szCs w:val="21"/>
        </w:rPr>
        <w:t>@keyframes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barUp4 {</w:t>
      </w:r>
    </w:p>
    <w:p w14:paraId="75CC63B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0% {</w:t>
      </w:r>
    </w:p>
    <w:p w14:paraId="3D1A894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0.8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E12016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3CC894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</w:t>
      </w:r>
    </w:p>
    <w:p w14:paraId="68BA95B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40% {</w:t>
      </w:r>
    </w:p>
    <w:p w14:paraId="590DBD0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0.8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F18CC6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756704C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0C2F335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50% {</w:t>
      </w:r>
    </w:p>
    <w:p w14:paraId="09D068F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0.4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B58A57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2D00A1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721EE71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90% {</w:t>
      </w:r>
    </w:p>
    <w:p w14:paraId="26956BE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0.4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D5936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727CDA8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3AD88CD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100% {</w:t>
      </w:r>
    </w:p>
    <w:p w14:paraId="20A0E50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0.8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780441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EC0354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}</w:t>
      </w:r>
    </w:p>
    <w:p w14:paraId="5EC92E0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66F87E5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r w:rsidRPr="00FD379E">
        <w:rPr>
          <w:rFonts w:ascii="Fira Code" w:hAnsi="Fira Code" w:cs="Fira Code"/>
          <w:color w:val="A626A4"/>
          <w:sz w:val="21"/>
          <w:szCs w:val="21"/>
        </w:rPr>
        <w:t>@-webkit-keyframes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barUp5 {</w:t>
      </w:r>
    </w:p>
    <w:p w14:paraId="6614A73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0% {</w:t>
      </w:r>
    </w:p>
    <w:p w14:paraId="4160360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306BD0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48FB99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28CFF18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40% {</w:t>
      </w:r>
    </w:p>
    <w:p w14:paraId="4C72BFA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92F7F8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E3C1C4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4316DA5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50% {</w:t>
      </w:r>
    </w:p>
    <w:p w14:paraId="5EC40F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295986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004446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1EC17BA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90% {</w:t>
      </w:r>
    </w:p>
    <w:p w14:paraId="7FB1E47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696ED3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471843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08F3DF1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100% {</w:t>
      </w:r>
    </w:p>
    <w:p w14:paraId="0EC1CA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B79A84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4538DB1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}</w:t>
      </w:r>
    </w:p>
    <w:p w14:paraId="313A0F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1B7FA3E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r w:rsidRPr="00FD379E">
        <w:rPr>
          <w:rFonts w:ascii="Fira Code" w:hAnsi="Fira Code" w:cs="Fira Code"/>
          <w:color w:val="A626A4"/>
          <w:sz w:val="21"/>
          <w:szCs w:val="21"/>
        </w:rPr>
        <w:t>@keyframes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barUp5 {</w:t>
      </w:r>
    </w:p>
    <w:p w14:paraId="0AC05A4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0% {</w:t>
      </w:r>
    </w:p>
    <w:p w14:paraId="1053D22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AB0CCE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BB255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3387BCC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40% {</w:t>
      </w:r>
    </w:p>
    <w:p w14:paraId="7962536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C26248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E53486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0C0D3B3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    50% {</w:t>
      </w:r>
    </w:p>
    <w:p w14:paraId="72A6400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EF3B84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6F0F3A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34BF22C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90% {</w:t>
      </w:r>
    </w:p>
    <w:p w14:paraId="23A539F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4AD187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4F8F4F8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</w:p>
    <w:p w14:paraId="47EA31B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100% {</w:t>
      </w:r>
    </w:p>
    <w:p w14:paraId="7E827DF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F266A6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2FCDDCB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}</w:t>
      </w:r>
    </w:p>
    <w:p w14:paraId="39F46916" w14:textId="77777777" w:rsidR="00FD379E" w:rsidRPr="001313F6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9CDE4CB" w14:textId="3EE3AB87" w:rsidR="001313F6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>
        <w:rPr>
          <w:rFonts w:ascii="Fira Code" w:hAnsi="Fira Code" w:cs="Fira Code"/>
          <w:color w:val="383A42"/>
          <w:sz w:val="21"/>
          <w:szCs w:val="21"/>
        </w:rPr>
        <w:t>script.js:</w:t>
      </w:r>
    </w:p>
    <w:p w14:paraId="4F0C0908" w14:textId="77777777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16876C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//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togle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icon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navbar</w:t>
      </w:r>
      <w:proofErr w:type="spellEnd"/>
    </w:p>
    <w:p w14:paraId="7FA194B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menuIcon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'#menu-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icon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4D270C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navbar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'.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navbar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83DE69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9C4671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menuIcon.</w:t>
      </w:r>
      <w:r w:rsidRPr="00FD379E">
        <w:rPr>
          <w:rFonts w:ascii="Fira Code" w:hAnsi="Fira Code" w:cs="Fira Code"/>
          <w:color w:val="4078F2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() </w:t>
      </w:r>
      <w:r w:rsidRPr="00FD379E">
        <w:rPr>
          <w:rFonts w:ascii="Fira Code" w:hAnsi="Fira Code" w:cs="Fira Code"/>
          <w:color w:val="A626A4"/>
          <w:sz w:val="21"/>
          <w:szCs w:val="21"/>
        </w:rPr>
        <w:t>=&gt;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4EB4436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menuIcon.</w:t>
      </w:r>
      <w:r w:rsidRPr="00FD379E">
        <w:rPr>
          <w:rFonts w:ascii="Fira Code" w:hAnsi="Fira Code" w:cs="Fira Code"/>
          <w:color w:val="E45649"/>
          <w:sz w:val="21"/>
          <w:szCs w:val="21"/>
        </w:rPr>
        <w:t>classList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4078F2"/>
          <w:sz w:val="21"/>
          <w:szCs w:val="21"/>
        </w:rPr>
        <w:t>toggle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bx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-x'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489F8D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navbar.</w:t>
      </w:r>
      <w:r w:rsidRPr="00FD379E">
        <w:rPr>
          <w:rFonts w:ascii="Fira Code" w:hAnsi="Fira Code" w:cs="Fira Code"/>
          <w:color w:val="E45649"/>
          <w:sz w:val="21"/>
          <w:szCs w:val="21"/>
        </w:rPr>
        <w:t>classList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4078F2"/>
          <w:sz w:val="21"/>
          <w:szCs w:val="21"/>
        </w:rPr>
        <w:t>toggle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active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C1D368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7C30AF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08807F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//scroll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sections</w:t>
      </w:r>
      <w:proofErr w:type="spellEnd"/>
    </w:p>
    <w:p w14:paraId="0DA7241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sections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querySelectorAll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021570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navLinks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querySelectorAll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 xml:space="preserve">'header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nav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a'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A13C5D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39981F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window.</w:t>
      </w:r>
      <w:r w:rsidRPr="00FD379E">
        <w:rPr>
          <w:rFonts w:ascii="Fira Code" w:hAnsi="Fira Code" w:cs="Fira Code"/>
          <w:color w:val="4078F2"/>
          <w:sz w:val="21"/>
          <w:szCs w:val="21"/>
        </w:rPr>
        <w:t>onscroll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() </w:t>
      </w:r>
      <w:r w:rsidRPr="00FD379E">
        <w:rPr>
          <w:rFonts w:ascii="Fira Code" w:hAnsi="Fira Code" w:cs="Fira Code"/>
          <w:color w:val="A626A4"/>
          <w:sz w:val="21"/>
          <w:szCs w:val="21"/>
        </w:rPr>
        <w:t>=&gt;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31C289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sections.</w:t>
      </w:r>
      <w:r w:rsidRPr="00FD379E">
        <w:rPr>
          <w:rFonts w:ascii="Fira Code" w:hAnsi="Fira Code" w:cs="Fira Code"/>
          <w:color w:val="4078F2"/>
          <w:sz w:val="21"/>
          <w:szCs w:val="21"/>
        </w:rPr>
        <w:t>forEach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((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A626A4"/>
          <w:sz w:val="21"/>
          <w:szCs w:val="21"/>
        </w:rPr>
        <w:t>=&gt;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A4D06D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top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window.</w:t>
      </w:r>
      <w:r w:rsidRPr="00FD379E">
        <w:rPr>
          <w:rFonts w:ascii="Fira Code" w:hAnsi="Fira Code" w:cs="Fira Code"/>
          <w:color w:val="E45649"/>
          <w:sz w:val="21"/>
          <w:szCs w:val="21"/>
        </w:rPr>
        <w:t>scrollY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80D0B0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offset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section.</w:t>
      </w:r>
      <w:r w:rsidRPr="00FD379E">
        <w:rPr>
          <w:rFonts w:ascii="Fira Code" w:hAnsi="Fira Code" w:cs="Fira Code"/>
          <w:color w:val="E45649"/>
          <w:sz w:val="21"/>
          <w:szCs w:val="21"/>
        </w:rPr>
        <w:t>offsetTop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76BDA1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section.</w:t>
      </w:r>
      <w:r w:rsidRPr="00FD379E">
        <w:rPr>
          <w:rFonts w:ascii="Fira Code" w:hAnsi="Fira Code" w:cs="Fira Code"/>
          <w:color w:val="E45649"/>
          <w:sz w:val="21"/>
          <w:szCs w:val="21"/>
        </w:rPr>
        <w:t>offsetHeight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F9B5F9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id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section.</w:t>
      </w:r>
      <w:r w:rsidRPr="00FD379E">
        <w:rPr>
          <w:rFonts w:ascii="Fira Code" w:hAnsi="Fira Code" w:cs="Fira Code"/>
          <w:color w:val="4078F2"/>
          <w:sz w:val="21"/>
          <w:szCs w:val="21"/>
        </w:rPr>
        <w:t>getAttribute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'id'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6AE90D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1F6C34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(top </w:t>
      </w:r>
      <w:r w:rsidRPr="00FD379E">
        <w:rPr>
          <w:rFonts w:ascii="Fira Code" w:hAnsi="Fira Code" w:cs="Fira Code"/>
          <w:color w:val="0184BC"/>
          <w:sz w:val="21"/>
          <w:szCs w:val="21"/>
        </w:rPr>
        <w:t>&gt;=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offset </w:t>
      </w:r>
      <w:r w:rsidRPr="00FD379E">
        <w:rPr>
          <w:rFonts w:ascii="Fira Code" w:hAnsi="Fira Code" w:cs="Fira Code"/>
          <w:color w:val="0184BC"/>
          <w:sz w:val="21"/>
          <w:szCs w:val="21"/>
        </w:rPr>
        <w:t>&amp;&amp;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top </w:t>
      </w:r>
      <w:r w:rsidRPr="00FD379E">
        <w:rPr>
          <w:rFonts w:ascii="Fira Code" w:hAnsi="Fira Code" w:cs="Fira Code"/>
          <w:color w:val="0184BC"/>
          <w:sz w:val="21"/>
          <w:szCs w:val="21"/>
        </w:rPr>
        <w:t>&lt;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offset </w:t>
      </w:r>
      <w:r w:rsidRPr="00FD379E">
        <w:rPr>
          <w:rFonts w:ascii="Fira Code" w:hAnsi="Fira Code" w:cs="Fira Code"/>
          <w:color w:val="0184BC"/>
          <w:sz w:val="21"/>
          <w:szCs w:val="21"/>
        </w:rPr>
        <w:t>+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12AD249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//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active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navbar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links</w:t>
      </w:r>
    </w:p>
    <w:p w14:paraId="1760E95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navLinks.</w:t>
      </w:r>
      <w:r w:rsidRPr="00FD379E">
        <w:rPr>
          <w:rFonts w:ascii="Fira Code" w:hAnsi="Fira Code" w:cs="Fira Code"/>
          <w:color w:val="4078F2"/>
          <w:sz w:val="21"/>
          <w:szCs w:val="21"/>
        </w:rPr>
        <w:t>forEach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(link </w:t>
      </w:r>
      <w:r w:rsidRPr="00FD379E">
        <w:rPr>
          <w:rFonts w:ascii="Fira Code" w:hAnsi="Fira Code" w:cs="Fira Code"/>
          <w:color w:val="A626A4"/>
          <w:sz w:val="21"/>
          <w:szCs w:val="21"/>
        </w:rPr>
        <w:t>=&gt;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BE411C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link.</w:t>
      </w:r>
      <w:r w:rsidRPr="00FD379E">
        <w:rPr>
          <w:rFonts w:ascii="Fira Code" w:hAnsi="Fira Code" w:cs="Fira Code"/>
          <w:color w:val="E45649"/>
          <w:sz w:val="21"/>
          <w:szCs w:val="21"/>
        </w:rPr>
        <w:t>classList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4078F2"/>
          <w:sz w:val="21"/>
          <w:szCs w:val="21"/>
        </w:rPr>
        <w:t>remove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active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78A1B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 xml:space="preserve">'header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nav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a[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*='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+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id </w:t>
      </w:r>
      <w:r w:rsidRPr="00FD379E">
        <w:rPr>
          <w:rFonts w:ascii="Fira Code" w:hAnsi="Fira Code" w:cs="Fira Code"/>
          <w:color w:val="0184BC"/>
          <w:sz w:val="21"/>
          <w:szCs w:val="21"/>
        </w:rPr>
        <w:t>+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']'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classList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4078F2"/>
          <w:sz w:val="21"/>
          <w:szCs w:val="21"/>
        </w:rPr>
        <w:t>add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active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85EA5B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});</w:t>
      </w:r>
    </w:p>
    <w:p w14:paraId="3208747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//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active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sections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for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on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scroll</w:t>
      </w:r>
    </w:p>
    <w:p w14:paraId="0968AC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section.</w:t>
      </w:r>
      <w:r w:rsidRPr="00FD379E">
        <w:rPr>
          <w:rFonts w:ascii="Fira Code" w:hAnsi="Fira Code" w:cs="Fira Code"/>
          <w:color w:val="E45649"/>
          <w:sz w:val="21"/>
          <w:szCs w:val="21"/>
        </w:rPr>
        <w:t>classList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4078F2"/>
          <w:sz w:val="21"/>
          <w:szCs w:val="21"/>
        </w:rPr>
        <w:t>add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'show-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FBF0D0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else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F6405A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section.</w:t>
      </w:r>
      <w:r w:rsidRPr="00FD379E">
        <w:rPr>
          <w:rFonts w:ascii="Fira Code" w:hAnsi="Fira Code" w:cs="Fira Code"/>
          <w:color w:val="E45649"/>
          <w:sz w:val="21"/>
          <w:szCs w:val="21"/>
        </w:rPr>
        <w:t>classList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4078F2"/>
          <w:sz w:val="21"/>
          <w:szCs w:val="21"/>
        </w:rPr>
        <w:t>remove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'show-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B39F3B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948A79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});</w:t>
      </w:r>
    </w:p>
    <w:p w14:paraId="23518D4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AA636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</w:t>
      </w: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//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sitcky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header</w:t>
      </w:r>
    </w:p>
    <w:p w14:paraId="25813A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header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"header"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99BCBA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8E0867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header.</w:t>
      </w:r>
      <w:r w:rsidRPr="00FD379E">
        <w:rPr>
          <w:rFonts w:ascii="Fira Code" w:hAnsi="Fira Code" w:cs="Fira Code"/>
          <w:color w:val="E45649"/>
          <w:sz w:val="21"/>
          <w:szCs w:val="21"/>
        </w:rPr>
        <w:t>classList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4078F2"/>
          <w:sz w:val="21"/>
          <w:szCs w:val="21"/>
        </w:rPr>
        <w:t>toggle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sticky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window.</w:t>
      </w:r>
      <w:r w:rsidRPr="00FD379E">
        <w:rPr>
          <w:rFonts w:ascii="Fira Code" w:hAnsi="Fira Code" w:cs="Fira Code"/>
          <w:color w:val="E45649"/>
          <w:sz w:val="21"/>
          <w:szCs w:val="21"/>
        </w:rPr>
        <w:t>scrollY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&gt;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100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893FB1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0149C7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// remove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toggle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icon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and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navbar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when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click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on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a link (scroll)</w:t>
      </w:r>
    </w:p>
    <w:p w14:paraId="11C3457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menuIcon.</w:t>
      </w:r>
      <w:r w:rsidRPr="00FD379E">
        <w:rPr>
          <w:rFonts w:ascii="Fira Code" w:hAnsi="Fira Code" w:cs="Fira Code"/>
          <w:color w:val="E45649"/>
          <w:sz w:val="21"/>
          <w:szCs w:val="21"/>
        </w:rPr>
        <w:t>classList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4078F2"/>
          <w:sz w:val="21"/>
          <w:szCs w:val="21"/>
        </w:rPr>
        <w:t>remove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bx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-x'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B4DB87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navbar.</w:t>
      </w:r>
      <w:r w:rsidRPr="00FD379E">
        <w:rPr>
          <w:rFonts w:ascii="Fira Code" w:hAnsi="Fira Code" w:cs="Fira Code"/>
          <w:color w:val="E45649"/>
          <w:sz w:val="21"/>
          <w:szCs w:val="21"/>
        </w:rPr>
        <w:t>classList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4078F2"/>
          <w:sz w:val="21"/>
          <w:szCs w:val="21"/>
        </w:rPr>
        <w:t>remove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active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FAA377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01FD88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//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footer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on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scroll</w:t>
      </w:r>
    </w:p>
    <w:p w14:paraId="60C39C1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footer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footer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B49379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2E76EE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footer.</w:t>
      </w:r>
      <w:r w:rsidRPr="00FD379E">
        <w:rPr>
          <w:rFonts w:ascii="Fira Code" w:hAnsi="Fira Code" w:cs="Fira Code"/>
          <w:color w:val="E45649"/>
          <w:sz w:val="21"/>
          <w:szCs w:val="21"/>
        </w:rPr>
        <w:t>classList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4078F2"/>
          <w:sz w:val="21"/>
          <w:szCs w:val="21"/>
        </w:rPr>
        <w:t>toggle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"show-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animate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this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innerHeight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+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this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scrollY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&gt;=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E45649"/>
          <w:sz w:val="21"/>
          <w:szCs w:val="21"/>
        </w:rPr>
        <w:t>scrollingElement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scrollHeight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3969133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A0567B3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C1E62BA" w14:textId="17A2B495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>
        <w:rPr>
          <w:rFonts w:ascii="Fira Code" w:hAnsi="Fira Code" w:cs="Fira Code"/>
          <w:color w:val="383A42"/>
          <w:sz w:val="21"/>
          <w:szCs w:val="21"/>
        </w:rPr>
        <w:t>calculator</w:t>
      </w:r>
      <w:proofErr w:type="spellEnd"/>
      <w:r>
        <w:rPr>
          <w:rFonts w:ascii="Fira Code" w:hAnsi="Fira Code" w:cs="Fira Code"/>
          <w:color w:val="383A42"/>
          <w:sz w:val="21"/>
          <w:szCs w:val="21"/>
        </w:rPr>
        <w:t>/index.html:</w:t>
      </w:r>
    </w:p>
    <w:p w14:paraId="62A22335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EF01FA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&lt;!</w:t>
      </w:r>
      <w:r w:rsidRPr="00FD379E">
        <w:rPr>
          <w:rFonts w:ascii="Fira Code" w:hAnsi="Fira Code" w:cs="Fira Code"/>
          <w:color w:val="E45649"/>
          <w:sz w:val="21"/>
          <w:szCs w:val="21"/>
        </w:rPr>
        <w:t>DOCTYPE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CF9FA6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lang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en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D08A4A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FA2577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charset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"UTF-8"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202492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http-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equiv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"X-UA-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Compatible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"IE=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edge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CBDE7C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viewport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=device-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initial-scale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=1.0"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C71085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link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rel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stylesheet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"style.css"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758FB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BB5ECF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D509CD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89EC2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D861DD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"container"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D33D41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calculator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calc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85D44E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input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text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readonly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txt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D29797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 xml:space="preserve">"num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clear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''"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&gt;C&lt;/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B255D0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"num"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+=</w:t>
      </w:r>
      <w:r w:rsidRPr="00FD379E">
        <w:rPr>
          <w:rFonts w:ascii="Fira Code" w:hAnsi="Fira Code" w:cs="Fira Code"/>
          <w:color w:val="50A14F"/>
          <w:sz w:val="21"/>
          <w:szCs w:val="21"/>
        </w:rPr>
        <w:t>'/'"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&gt;/&lt;/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36F12E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"num"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+=</w:t>
      </w:r>
      <w:r w:rsidRPr="00FD379E">
        <w:rPr>
          <w:rFonts w:ascii="Fira Code" w:hAnsi="Fira Code" w:cs="Fira Code"/>
          <w:color w:val="50A14F"/>
          <w:sz w:val="21"/>
          <w:szCs w:val="21"/>
        </w:rPr>
        <w:t>'*'"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&gt;*&lt;/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73468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"num"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+=</w:t>
      </w:r>
      <w:r w:rsidRPr="00FD379E">
        <w:rPr>
          <w:rFonts w:ascii="Fira Code" w:hAnsi="Fira Code" w:cs="Fira Code"/>
          <w:color w:val="50A14F"/>
          <w:sz w:val="21"/>
          <w:szCs w:val="21"/>
        </w:rPr>
        <w:t>'7'"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&gt;7&lt;/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09AE99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"num"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+=</w:t>
      </w:r>
      <w:r w:rsidRPr="00FD379E">
        <w:rPr>
          <w:rFonts w:ascii="Fira Code" w:hAnsi="Fira Code" w:cs="Fira Code"/>
          <w:color w:val="50A14F"/>
          <w:sz w:val="21"/>
          <w:szCs w:val="21"/>
        </w:rPr>
        <w:t>'8'"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&gt;8&lt;/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20145D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"num"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+=</w:t>
      </w:r>
      <w:r w:rsidRPr="00FD379E">
        <w:rPr>
          <w:rFonts w:ascii="Fira Code" w:hAnsi="Fira Code" w:cs="Fira Code"/>
          <w:color w:val="50A14F"/>
          <w:sz w:val="21"/>
          <w:szCs w:val="21"/>
        </w:rPr>
        <w:t>'9'"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&gt;9&lt;/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5E2059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"num"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+=</w:t>
      </w:r>
      <w:r w:rsidRPr="00FD379E">
        <w:rPr>
          <w:rFonts w:ascii="Fira Code" w:hAnsi="Fira Code" w:cs="Fira Code"/>
          <w:color w:val="50A14F"/>
          <w:sz w:val="21"/>
          <w:szCs w:val="21"/>
        </w:rPr>
        <w:t>'-'"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&gt;-&lt;/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AFDC86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"num"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+=</w:t>
      </w:r>
      <w:r w:rsidRPr="00FD379E">
        <w:rPr>
          <w:rFonts w:ascii="Fira Code" w:hAnsi="Fira Code" w:cs="Fira Code"/>
          <w:color w:val="50A14F"/>
          <w:sz w:val="21"/>
          <w:szCs w:val="21"/>
        </w:rPr>
        <w:t>'4'"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&gt;4&lt;/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4FCE62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"num"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+=</w:t>
      </w:r>
      <w:r w:rsidRPr="00FD379E">
        <w:rPr>
          <w:rFonts w:ascii="Fira Code" w:hAnsi="Fira Code" w:cs="Fira Code"/>
          <w:color w:val="50A14F"/>
          <w:sz w:val="21"/>
          <w:szCs w:val="21"/>
        </w:rPr>
        <w:t>'5'"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&gt;5&lt;/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515AFB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"num"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+=</w:t>
      </w:r>
      <w:r w:rsidRPr="00FD379E">
        <w:rPr>
          <w:rFonts w:ascii="Fira Code" w:hAnsi="Fira Code" w:cs="Fira Code"/>
          <w:color w:val="50A14F"/>
          <w:sz w:val="21"/>
          <w:szCs w:val="21"/>
        </w:rPr>
        <w:t>'6'"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&gt;6&lt;/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C02177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"num plus"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+=</w:t>
      </w:r>
      <w:r w:rsidRPr="00FD379E">
        <w:rPr>
          <w:rFonts w:ascii="Fira Code" w:hAnsi="Fira Code" w:cs="Fira Code"/>
          <w:color w:val="50A14F"/>
          <w:sz w:val="21"/>
          <w:szCs w:val="21"/>
        </w:rPr>
        <w:t>'+'"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&gt;+&lt;/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74B9F0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"num"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+=</w:t>
      </w:r>
      <w:r w:rsidRPr="00FD379E">
        <w:rPr>
          <w:rFonts w:ascii="Fira Code" w:hAnsi="Fira Code" w:cs="Fira Code"/>
          <w:color w:val="50A14F"/>
          <w:sz w:val="21"/>
          <w:szCs w:val="21"/>
        </w:rPr>
        <w:t>'1'"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&gt;1&lt;/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B20A51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"num"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+=</w:t>
      </w:r>
      <w:r w:rsidRPr="00FD379E">
        <w:rPr>
          <w:rFonts w:ascii="Fira Code" w:hAnsi="Fira Code" w:cs="Fira Code"/>
          <w:color w:val="50A14F"/>
          <w:sz w:val="21"/>
          <w:szCs w:val="21"/>
        </w:rPr>
        <w:t>'2'"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&gt;2&lt;/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E6B0DA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"num"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+=</w:t>
      </w:r>
      <w:r w:rsidRPr="00FD379E">
        <w:rPr>
          <w:rFonts w:ascii="Fira Code" w:hAnsi="Fira Code" w:cs="Fira Code"/>
          <w:color w:val="50A14F"/>
          <w:sz w:val="21"/>
          <w:szCs w:val="21"/>
        </w:rPr>
        <w:t>'3'"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&gt;3&lt;/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BF7510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"num"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+=</w:t>
      </w:r>
      <w:r w:rsidRPr="00FD379E">
        <w:rPr>
          <w:rFonts w:ascii="Fira Code" w:hAnsi="Fira Code" w:cs="Fira Code"/>
          <w:color w:val="50A14F"/>
          <w:sz w:val="21"/>
          <w:szCs w:val="21"/>
        </w:rPr>
        <w:t>'0'"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&gt;0&lt;/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9ED3E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"num"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+=</w:t>
      </w:r>
      <w:r w:rsidRPr="00FD379E">
        <w:rPr>
          <w:rFonts w:ascii="Fira Code" w:hAnsi="Fira Code" w:cs="Fira Code"/>
          <w:color w:val="50A14F"/>
          <w:sz w:val="21"/>
          <w:szCs w:val="21"/>
        </w:rPr>
        <w:t>'00'"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&gt;00&lt;/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D9511A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"num"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+=</w:t>
      </w:r>
      <w:r w:rsidRPr="00FD379E">
        <w:rPr>
          <w:rFonts w:ascii="Fira Code" w:hAnsi="Fira Code" w:cs="Fira Code"/>
          <w:color w:val="50A14F"/>
          <w:sz w:val="21"/>
          <w:szCs w:val="21"/>
        </w:rPr>
        <w:t>'.'"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&gt;.&lt;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AD3D71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BEE6A0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 xml:space="preserve">"num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equal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E45649"/>
          <w:sz w:val="21"/>
          <w:szCs w:val="21"/>
        </w:rPr>
        <w:t>calc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4078F2"/>
          <w:sz w:val="21"/>
          <w:szCs w:val="21"/>
        </w:rPr>
        <w:t>eval</w:t>
      </w:r>
      <w:r w:rsidRPr="00FD379E">
        <w:rPr>
          <w:rFonts w:ascii="Fira Code" w:hAnsi="Fira Code" w:cs="Fira Code"/>
          <w:color w:val="383A42"/>
          <w:sz w:val="21"/>
          <w:szCs w:val="21"/>
        </w:rPr>
        <w:t>(calc.</w:t>
      </w:r>
      <w:r w:rsidRPr="00FD379E">
        <w:rPr>
          <w:rFonts w:ascii="Fira Code" w:hAnsi="Fira Code" w:cs="Fira Code"/>
          <w:color w:val="E45649"/>
          <w:sz w:val="21"/>
          <w:szCs w:val="21"/>
        </w:rPr>
        <w:t>txt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value</w:t>
      </w:r>
      <w:r w:rsidRPr="00FD379E">
        <w:rPr>
          <w:rFonts w:ascii="Fira Code" w:hAnsi="Fira Code" w:cs="Fira Code"/>
          <w:color w:val="383A42"/>
          <w:sz w:val="21"/>
          <w:szCs w:val="21"/>
        </w:rPr>
        <w:t>)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&gt;=&lt;/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465CF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0E2D09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868B26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</w:p>
    <w:p w14:paraId="1391F8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1FE196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r w:rsidRPr="00FD379E">
        <w:rPr>
          <w:rFonts w:ascii="Fira Code" w:hAnsi="Fira Code" w:cs="Fira Code"/>
          <w:color w:val="E45649"/>
          <w:sz w:val="21"/>
          <w:szCs w:val="21"/>
        </w:rPr>
        <w:t>script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"script.js"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r w:rsidRPr="00FD379E">
        <w:rPr>
          <w:rFonts w:ascii="Fira Code" w:hAnsi="Fira Code" w:cs="Fira Code"/>
          <w:color w:val="E45649"/>
          <w:sz w:val="21"/>
          <w:szCs w:val="21"/>
        </w:rPr>
        <w:t>script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C22723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2A008D5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93DAE09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39BB7CA" w14:textId="3AC85CD3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>
        <w:rPr>
          <w:rFonts w:ascii="Fira Code" w:hAnsi="Fira Code" w:cs="Fira Code"/>
          <w:color w:val="383A42"/>
          <w:sz w:val="21"/>
          <w:szCs w:val="21"/>
        </w:rPr>
        <w:t>calculator</w:t>
      </w:r>
      <w:proofErr w:type="spellEnd"/>
      <w:r>
        <w:rPr>
          <w:rFonts w:ascii="Fira Code" w:hAnsi="Fira Code" w:cs="Fira Code"/>
          <w:color w:val="383A42"/>
          <w:sz w:val="21"/>
          <w:szCs w:val="21"/>
        </w:rPr>
        <w:t>/style.css:</w:t>
      </w:r>
    </w:p>
    <w:p w14:paraId="617EEA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082EB4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@import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url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'https://fonts.googleapis.com/css2?family=Quantico:ital,wght@0,400;0,700;1,400&amp;display=swap'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987F7C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03A4F9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E45649"/>
          <w:sz w:val="21"/>
          <w:szCs w:val="21"/>
        </w:rPr>
        <w:t>*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80B03D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99FB96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F98A45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sizing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-box;</w:t>
      </w:r>
    </w:p>
    <w:p w14:paraId="7DE4B9F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ABE892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AA069F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470E2FE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6507E7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59109B5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6D24E31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min-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100vh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B2A202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r w:rsidRPr="00FD379E">
        <w:rPr>
          <w:rFonts w:ascii="Fira Code" w:hAnsi="Fira Code" w:cs="Fira Code"/>
          <w:color w:val="0184BC"/>
          <w:sz w:val="21"/>
          <w:szCs w:val="21"/>
        </w:rPr>
        <w:t>linear-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gradient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45deg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444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40%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5b5b5b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40%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A1FAC9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font-family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Quantico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sans-serif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C2C05F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FED1BD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652A5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986801"/>
          <w:sz w:val="21"/>
          <w:szCs w:val="21"/>
        </w:rPr>
        <w:lastRenderedPageBreak/>
        <w:t>.container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BB4819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6DC476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min-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BAD558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min-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3B7CF1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333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D90D9D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30px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30px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902965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34ED4D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shadow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25px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75px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0.25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5247DCE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70px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0.25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29F3390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-5px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-5px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0.5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72DEAB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0.5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3564F0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1225F8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EB7FA1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calculator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303013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552F9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display: grid;</w:t>
      </w:r>
    </w:p>
    <w:p w14:paraId="0B39B8F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07AA74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C70928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calculator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5B149C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D68859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4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DD9454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343655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B93D5C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94%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17D3A5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C32F5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outline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9EF62A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a7af7c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FA7F7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margin-bottom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9D000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BC1AE3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shadow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0.75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0454D7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text-align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DB8E3C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9065F0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47921D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font-family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Quantico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sans-serif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614A7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17903A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A8D2DC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calculator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522E40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6935A4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display: grid;</w:t>
      </w:r>
    </w:p>
    <w:p w14:paraId="3DFB3F4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place-items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6AB7F07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80px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D92003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80px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51F342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8px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920341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r w:rsidRPr="00FD379E">
        <w:rPr>
          <w:rFonts w:ascii="Fira Code" w:hAnsi="Fira Code" w:cs="Fira Code"/>
          <w:color w:val="0184BC"/>
          <w:sz w:val="21"/>
          <w:szCs w:val="21"/>
        </w:rPr>
        <w:t>linear-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gradient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180deg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2f2f2f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3f3f3f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37AA56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shadow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-8px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8px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0.15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23292F5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-8px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8px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0.25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7E0A409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0.75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6A5E050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0.4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3F4B62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DFC449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user-select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1DF3F1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cursor: pointer;</w:t>
      </w:r>
    </w:p>
    <w:p w14:paraId="4C8391E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font-weight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E81D24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56D4CA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D219E1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DBBD8B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calculator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A769D7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383605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21353A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3px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A7CFF0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85106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14px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773AE4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12px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BF28A3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r w:rsidRPr="00FD379E">
        <w:rPr>
          <w:rFonts w:ascii="Fira Code" w:hAnsi="Fira Code" w:cs="Fira Code"/>
          <w:color w:val="0184BC"/>
          <w:sz w:val="21"/>
          <w:szCs w:val="21"/>
        </w:rPr>
        <w:t>linear-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gradient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90deg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2d2d2d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4d4d4d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2ADAD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BD7D7E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shadow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-5px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-5px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0.1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4283927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0.15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C9794C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0004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E32BE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0004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BB0ED6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1px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0009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D917B8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13D2A2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287363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calculator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r w:rsidRPr="00FD379E">
        <w:rPr>
          <w:rFonts w:ascii="Fira Code" w:hAnsi="Fira Code" w:cs="Fira Code"/>
          <w:color w:val="986801"/>
          <w:sz w:val="21"/>
          <w:szCs w:val="21"/>
        </w:rPr>
        <w:t>:active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838D01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filter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brightness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1.5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69343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AA242A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DE2D84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calculator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6290FC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F35B3B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normal;</w:t>
      </w:r>
    </w:p>
    <w:p w14:paraId="7A3C75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1.5em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C70EF6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uppercase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39DD79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9641E6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0EF6D3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calculator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clear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C3DFDB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13A754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90%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AB1DB1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42FDBE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B13E3C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515AE8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calculator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clear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6BD5EA5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r w:rsidRPr="00FD379E">
        <w:rPr>
          <w:rFonts w:ascii="Fira Code" w:hAnsi="Fira Code" w:cs="Fira Code"/>
          <w:color w:val="0184BC"/>
          <w:sz w:val="21"/>
          <w:szCs w:val="21"/>
        </w:rPr>
        <w:t>linear-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gradient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90deg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d20000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ffffff5c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88B7E9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fff4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A8369C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fff4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E7EB13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1px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fff4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D62743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511098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9A7EFB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calculator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.plus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AA5023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7521E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92%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4698C7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}</w:t>
      </w:r>
    </w:p>
    <w:p w14:paraId="203D80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273AF7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calculator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equal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B1FE72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2196f3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1F3017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28BB3E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480989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calculator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equal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46A377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r w:rsidRPr="00FD379E">
        <w:rPr>
          <w:rFonts w:ascii="Fira Code" w:hAnsi="Fira Code" w:cs="Fira Code"/>
          <w:color w:val="0184BC"/>
          <w:sz w:val="21"/>
          <w:szCs w:val="21"/>
        </w:rPr>
        <w:t>linear-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gradient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90deg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1479c9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ffffff5c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9DD9D1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fff4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5DFD67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fff4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7346B8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1px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fff4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10DE606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49215B2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0A1DC66" w14:textId="1BC34589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>
        <w:rPr>
          <w:rFonts w:ascii="Fira Code" w:hAnsi="Fira Code" w:cs="Fira Code"/>
          <w:color w:val="383A42"/>
          <w:sz w:val="21"/>
          <w:szCs w:val="21"/>
        </w:rPr>
        <w:t>darkSouls</w:t>
      </w:r>
      <w:proofErr w:type="spellEnd"/>
      <w:r>
        <w:rPr>
          <w:rFonts w:ascii="Fira Code" w:hAnsi="Fira Code" w:cs="Fira Code"/>
          <w:color w:val="383A42"/>
          <w:sz w:val="21"/>
          <w:szCs w:val="21"/>
        </w:rPr>
        <w:t>/index.html:</w:t>
      </w:r>
    </w:p>
    <w:p w14:paraId="58ED1EDF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465B92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&lt;!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doctype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D7CA9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29052C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5C54A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CC9F98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charset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"utf-8"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0B76CF5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link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rel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sortcut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icon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/icone.png"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67FD1CE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link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rel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stylesheet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css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/css.css"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744A19F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&gt;Souls Lovers&lt;/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9D2E8F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B40AD5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B46B95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34258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345B6D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"menu"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4852184" w14:textId="77777777" w:rsidR="00FD379E" w:rsidRPr="00FD379E" w:rsidRDefault="00FD379E" w:rsidP="00FD379E">
      <w:pPr>
        <w:shd w:val="clear" w:color="auto" w:fill="FAFAFA"/>
        <w:spacing w:after="240"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26387A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F576B6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7BF492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"logo"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/logo1.png"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/&gt;&lt;/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064FED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D91F42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000000"/>
          <w:sz w:val="21"/>
          <w:szCs w:val="21"/>
        </w:rPr>
        <w:t>font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face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Garamond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color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white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"5"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35102F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5EAB1E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7B83A3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"coiso"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Bem vindo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ao lar dos amantes de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Souls!&lt;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/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19F4D5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"menu"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767D7C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table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5CCE15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FED21A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73161E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colspan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"3"</w:t>
      </w:r>
      <w:r w:rsidRPr="00FD379E">
        <w:rPr>
          <w:rFonts w:ascii="Fira Code" w:hAnsi="Fira Code" w:cs="Fira Code"/>
          <w:color w:val="383A42"/>
          <w:sz w:val="21"/>
          <w:szCs w:val="21"/>
        </w:rPr>
        <w:t>&gt;Jogos da franquia&lt;/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C85D16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4BE56B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512B56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r w:rsidRPr="00FD379E">
        <w:rPr>
          <w:rFonts w:ascii="Fira Code" w:hAnsi="Fira Code" w:cs="Fira Code"/>
          <w:color w:val="986801"/>
          <w:sz w:val="21"/>
          <w:szCs w:val="21"/>
        </w:rPr>
        <w:t>&amp;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nbsp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;</w:t>
      </w: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9C700D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2784E0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C569AD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tbody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1800A3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813E80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tdletra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EB8E91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Souls&lt;/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6D24EE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D29B4F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tdletra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40FE7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2&lt;/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1426A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BF81D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tdletra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887E0F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3&lt;/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FCD679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60B4D1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A9856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145BC5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B579B0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"ds.html"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AE3C05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tdimg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/ds.png"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3E57F28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EFFDBD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8A0B24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7E4F17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"ds2.html"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511272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tdimg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/ds2.png"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7E169A8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432940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365442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EF573A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"ds3.html"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9637AF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tdimg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/ds3.png"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2870CA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A26536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B5A2D5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D8A792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table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4560A6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3DA17B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0CBA7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000000"/>
          <w:sz w:val="21"/>
          <w:szCs w:val="21"/>
        </w:rPr>
        <w:t>font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FF746D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040B283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AA21C9B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10B845F" w14:textId="6767BB2D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>
        <w:rPr>
          <w:rFonts w:ascii="Fira Code" w:hAnsi="Fira Code" w:cs="Fira Code"/>
          <w:color w:val="383A42"/>
          <w:sz w:val="21"/>
          <w:szCs w:val="21"/>
        </w:rPr>
        <w:t>darkSouls</w:t>
      </w:r>
      <w:proofErr w:type="spellEnd"/>
      <w:r>
        <w:rPr>
          <w:rFonts w:ascii="Fira Code" w:hAnsi="Fira Code" w:cs="Fira Code"/>
          <w:color w:val="383A42"/>
          <w:sz w:val="21"/>
          <w:szCs w:val="21"/>
        </w:rPr>
        <w:t>/ds.html:</w:t>
      </w:r>
    </w:p>
    <w:p w14:paraId="036DFCA9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AF0050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&lt;!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doctype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4FEDCC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06981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AA98E8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5CDA47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charset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"utf-8"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5D2A3C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link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rel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sortcut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icon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/icone.png"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386EFFB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&gt;Souls Lovers&lt;/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555309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03565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B82A64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background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/firelinkt.jpg"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leftmargin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20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E31CB0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table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746E6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616A14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"5000"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D356EE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"ds2.html"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5EBFBB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proofErr w:type="gramStart"/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proofErr w:type="gramEnd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/ds2 (1).png"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092481F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89B66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CBC1BC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"5000"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782887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/logo1.png"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25BA420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582F51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"250"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C01F75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"ds3.html"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27B434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proofErr w:type="gramStart"/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proofErr w:type="gramEnd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/ds3 (1).png"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3DD1309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D411DD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622A1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9AA5B8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table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78756B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000000"/>
          <w:sz w:val="21"/>
          <w:szCs w:val="21"/>
        </w:rPr>
        <w:t>font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face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Garamond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color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white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"3"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E16753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E9A69A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4D44D3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é um jogo eletrônico de RPG de ação desenvolvido pela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FromSoftware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e publicado pela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Namco</w:t>
      </w:r>
      <w:proofErr w:type="spellEnd"/>
    </w:p>
    <w:p w14:paraId="3FA302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Bandai Games. Lançado originalmente em setembro de 2011 para PlayStation 3 e Xbox 360, é um sucessor</w:t>
      </w:r>
    </w:p>
    <w:p w14:paraId="6B95B34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espiritual de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Demon's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e a segundo título da série Souls.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se passa no reino fictício de</w:t>
      </w:r>
    </w:p>
    <w:p w14:paraId="690CB92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Lordran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, onde os jogadores assumem o papel de um personagem morto-vivo amaldiçoado que inicia uma</w:t>
      </w:r>
    </w:p>
    <w:p w14:paraId="282938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peregrinação para descobrir o destino de sua espécie. Um relançamento para Microsoft Windows foi</w:t>
      </w:r>
    </w:p>
    <w:p w14:paraId="505783B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realizado em agosto de 2012, com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conteúdos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adicionais não presentes em suas versões originais. Em</w:t>
      </w:r>
    </w:p>
    <w:p w14:paraId="4863EFA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outubro de 2012, um novo conteúdo para download foi disponibilizado para a versão de consoles, sob o</w:t>
      </w:r>
    </w:p>
    <w:p w14:paraId="3CED7E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subtítulo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Artorias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the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Abyss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</w:p>
    <w:p w14:paraId="7E21CF1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211DB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recebeu aclamação da crítica, com muitos citando-o como um dos maiores jogos de todos os</w:t>
      </w:r>
    </w:p>
    <w:p w14:paraId="320C6E3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tempos. Os críticos elogiaram a profundidade de seu combate 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level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design. No entanto, a dificuldade do</w:t>
      </w:r>
    </w:p>
    <w:p w14:paraId="21EC0EC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jogo recebeu críticas mistas, com alguns criticando-o por ser implacável demais. A versão original do</w:t>
      </w:r>
    </w:p>
    <w:p w14:paraId="77FF3B2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jogo para Windows foi menos bem recebida, com críticas direcionadas a vários problemas técnicos. Em</w:t>
      </w:r>
    </w:p>
    <w:p w14:paraId="158E6C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abril de 2013, o jogo havia vendido mais de dois milhões de cópias em todo o mundo. Duas sequências,</w:t>
      </w:r>
    </w:p>
    <w:p w14:paraId="13F61E9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II 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III, foram lançadas em meados da década de 2010, enquanto uma versão</w:t>
      </w:r>
    </w:p>
    <w:p w14:paraId="63FF38F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remasterizada,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Remastered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, foi lançada em 2018.</w:t>
      </w:r>
    </w:p>
    <w:p w14:paraId="5138BCC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8AF443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se passa primariamente no reino fictício de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Lordran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, onde os jogadores assumem o</w:t>
      </w:r>
    </w:p>
    <w:p w14:paraId="46D79EC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papel de um personagem denominado "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Chosen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Undead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" que, segundo lendas, seria responsável pela quebra</w:t>
      </w:r>
    </w:p>
    <w:p w14:paraId="58F2509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de uma maldição que torna incapazes de morrer aqueles que são afligidos por uma misteriosa marca</w:t>
      </w:r>
    </w:p>
    <w:p w14:paraId="630AA21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negra. O jogo é inspirado fortemente pela temática medieval, com a presença de deuses e seres</w:t>
      </w:r>
    </w:p>
    <w:p w14:paraId="29F877F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fantásticos, inseridos em um mundo decadente e punitivo. A estrutura de apresentação da história é</w:t>
      </w:r>
    </w:p>
    <w:p w14:paraId="3C1FEA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    subjetiva, dando-se basicamente através da descrição de itens ou em interações com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NPCs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</w:p>
    <w:p w14:paraId="2F74C05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possibilitando margem para diversas interpretações acerca de toda a mitologia presente no jogo.</w:t>
      </w:r>
    </w:p>
    <w:p w14:paraId="2D03A32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F969E9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04F63D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0B53C1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table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3CF1F2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"50"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BEB5BD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table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F2DEDF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"index.html"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00EE77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/bonfire1.gif"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/&gt;&lt;/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6D16AD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AFC619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000000"/>
          <w:sz w:val="21"/>
          <w:szCs w:val="21"/>
        </w:rPr>
        <w:t>font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F38E12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3D39780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AD9FEA6" w14:textId="200904EC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>
        <w:rPr>
          <w:rFonts w:ascii="Fira Code" w:hAnsi="Fira Code" w:cs="Fira Code"/>
          <w:color w:val="383A42"/>
          <w:sz w:val="21"/>
          <w:szCs w:val="21"/>
        </w:rPr>
        <w:t>darkSouls</w:t>
      </w:r>
      <w:proofErr w:type="spellEnd"/>
      <w:r>
        <w:rPr>
          <w:rFonts w:ascii="Fira Code" w:hAnsi="Fira Code" w:cs="Fira Code"/>
          <w:color w:val="383A42"/>
          <w:sz w:val="21"/>
          <w:szCs w:val="21"/>
        </w:rPr>
        <w:t>/ds2.html:</w:t>
      </w:r>
    </w:p>
    <w:p w14:paraId="691EFA07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C3BBA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&lt;!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doctype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A6081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360219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9F647D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82F121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charset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"utf-8"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20D505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link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rel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sortcut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icon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/icone.png"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274FF55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&gt;Souls Lovers&lt;/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184BC1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C3086E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CB385B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background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/majula.jpg"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leftmargin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20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E1D69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table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960E5B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55A574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"5000"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5D333E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"ds.html"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27B217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proofErr w:type="gramStart"/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proofErr w:type="gramEnd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ds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(1).png"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08BF0E6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499105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F13A70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"5000"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FFC7D5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/logo2.png"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2460F70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6F196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"250"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D2831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"ds3.html"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9EDA2A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proofErr w:type="gramStart"/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proofErr w:type="gramEnd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/ds3 (1).png"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6C86851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FAD813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E426F7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5BA543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table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83E6A4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000000"/>
          <w:sz w:val="21"/>
          <w:szCs w:val="21"/>
        </w:rPr>
        <w:t>font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face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Garamond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color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white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"3"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D7ED4A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5B17F8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576755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II é um jogo do género RPG de ação produzido pela empresa japonesa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FromSoftware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e o</w:t>
      </w:r>
    </w:p>
    <w:p w14:paraId="2C7FC0B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terceiro da série Souls. Depois de alguns adiamentos, foi lançado pela Bandai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Namco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Games entre março e</w:t>
      </w:r>
    </w:p>
    <w:p w14:paraId="3C1175A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abril de 2014 para Microsoft Windows, PlayStation 3 e Xbox 360.</w:t>
      </w:r>
    </w:p>
    <w:p w14:paraId="04DBC94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EC5B6C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II foi anunciado durante os Spike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Video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Game Awards em dezembro de 2012.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Hidetaka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Miyazaki,</w:t>
      </w:r>
    </w:p>
    <w:p w14:paraId="0201F8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que foi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director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dos dois jogos anteriores da série,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Demon's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Souls, serviu como supervisor,</w:t>
      </w:r>
    </w:p>
    <w:p w14:paraId="20A79C1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enquanto que a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direcção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ficou a cargo de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Tomohiro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Shibuya 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Yui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Tanimura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. O game se passa dentro do</w:t>
      </w:r>
    </w:p>
    <w:p w14:paraId="591D25A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mundo fictício de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Drangleic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existindo menções e complementos ao enredo do game anterior,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Souls. O</w:t>
      </w:r>
    </w:p>
    <w:p w14:paraId="4E39968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jogo usa servidores dedicados para o multijogador, e usa dois modos: jogador vs. ambiente (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 e</w:t>
      </w:r>
    </w:p>
    <w:p w14:paraId="1251DC9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jogador vs. jogador (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PvP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), para além de ter componentes cooperativos. Tal como em jogos anteriores da</w:t>
      </w:r>
    </w:p>
    <w:p w14:paraId="698780B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série,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II tem uma jogabilidade desafiadora, mas com gráficos mais poderosos e um sistema de</w:t>
      </w:r>
    </w:p>
    <w:p w14:paraId="0E62B93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inteligência artificial mais avançado.</w:t>
      </w:r>
    </w:p>
    <w:p w14:paraId="7C69262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8EACEC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De acordo com o site de análises agregadas Metacritic,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II recebeu “aclamação universal” por</w:t>
      </w:r>
    </w:p>
    <w:p w14:paraId="130BDCA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parte da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critica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especializada, conseguindo a pontuação de 91/100 em todas as versões. Uma versão</w:t>
      </w:r>
    </w:p>
    <w:p w14:paraId="491C87C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actualizada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II: Scholar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the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First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, foi lançada em abril de 2015. O título é uma</w:t>
      </w:r>
    </w:p>
    <w:p w14:paraId="66927F7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compilação do jogo original e de todo o conteúdo adicional lançado, para além de englobar uma versão</w:t>
      </w:r>
    </w:p>
    <w:p w14:paraId="1D31CB3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para PlayStation 4, Xbox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e Windows com gráficos melhorados, melhor capacidade do multijogador online</w:t>
      </w:r>
    </w:p>
    <w:p w14:paraId="1A4D803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entre outras melhorias. A sequela,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III, foi lançada entre março e abril de 2016.</w:t>
      </w:r>
    </w:p>
    <w:p w14:paraId="2A3C1D7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            &lt;/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F43182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C02534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table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042A79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"100"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823ED9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table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55DF05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"index.html"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FDA7F4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/bonfire1.gif"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/&gt;&lt;/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C5133F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244340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000000"/>
          <w:sz w:val="21"/>
          <w:szCs w:val="21"/>
        </w:rPr>
        <w:t>font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D8D809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1A2A60F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F830AD7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E8EAEC0" w14:textId="67E36854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>
        <w:rPr>
          <w:rFonts w:ascii="Fira Code" w:hAnsi="Fira Code" w:cs="Fira Code"/>
          <w:color w:val="383A42"/>
          <w:sz w:val="21"/>
          <w:szCs w:val="21"/>
        </w:rPr>
        <w:t>darkSouls</w:t>
      </w:r>
      <w:proofErr w:type="spellEnd"/>
      <w:r>
        <w:rPr>
          <w:rFonts w:ascii="Fira Code" w:hAnsi="Fira Code" w:cs="Fira Code"/>
          <w:color w:val="383A42"/>
          <w:sz w:val="21"/>
          <w:szCs w:val="21"/>
        </w:rPr>
        <w:t>/ds3.html:</w:t>
      </w:r>
    </w:p>
    <w:p w14:paraId="4B2C801D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6275D9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&lt;!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doctype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F3DF43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6CDFE8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7AB3FA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FB536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charset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"utf-8"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460996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link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rel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sortcut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icon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/icone.png"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78E00D0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&gt;Souls Lovers&lt;/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661E0C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3F7F99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B2F1F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background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/firelink3.jpg"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leftmargin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20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9E69E2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table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F4F215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9BE6C7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"5000"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9538F4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"ds.html"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5ACA1A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proofErr w:type="gramStart"/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proofErr w:type="gramEnd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ds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(1).png"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2AC1B3F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4211A9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504E35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"5000"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793A44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/logo3.png"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46121F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05A8D1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"250"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CE32C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"ds2.html"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22B5A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proofErr w:type="gramStart"/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proofErr w:type="gramEnd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/ds2 (1).png"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342BE2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2A7852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FACA82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DBB985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table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0D10A7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000000"/>
          <w:sz w:val="21"/>
          <w:szCs w:val="21"/>
        </w:rPr>
        <w:t>font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face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Garamond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color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white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"3"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E8B598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2F6C29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F94474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III é um jogo do género RPG de ação, o quarto da série Souls, desenvolvido pela</w:t>
      </w:r>
    </w:p>
    <w:p w14:paraId="767ED3E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FromSoftware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co-realizado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por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Hidetaka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Miyazaki, o criador da série.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III foi lançado para</w:t>
      </w:r>
    </w:p>
    <w:p w14:paraId="7A93CA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            Microsoft Windows, PlayStation 4 e Xbox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no dia 24 de março de 2016 no Japão, e a 12 de abril de 2016</w:t>
      </w:r>
    </w:p>
    <w:p w14:paraId="12BC9C5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no resto do mundo.</w:t>
      </w:r>
    </w:p>
    <w:p w14:paraId="68C764B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46EAA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III recebeu aclamação por parte da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critica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especializada. Os elogios focarem-se sobretudo nos</w:t>
      </w:r>
    </w:p>
    <w:p w14:paraId="647D8C3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visuais e nas mecânicas de combate, fazendo lembrar o ritmo rápido de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Bloodborne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, o jogo anterior da</w:t>
      </w:r>
    </w:p>
    <w:p w14:paraId="3F78B9E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FromSoftware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. No site de análises agregadas Metacritic a versão Microsoft Windows conseguiu a pontuação</w:t>
      </w:r>
    </w:p>
    <w:p w14:paraId="158094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de 90/100, o que indica “aclamação universal”.</w:t>
      </w:r>
    </w:p>
    <w:p w14:paraId="00DE494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III é um jogo do gênero RPG de ação numa perspectiva de terceira pessoa, similar aos</w:t>
      </w:r>
    </w:p>
    <w:p w14:paraId="6AADE1F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jogos anteriores da série. De acordo com o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director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Hidetaka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Miyazaki, o desenho do jogo “é muito</w:t>
      </w:r>
    </w:p>
    <w:p w14:paraId="2BC28AE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parecido com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II”. Os jogadores tem uma grande variedade de armas como arcos, explosivos como</w:t>
      </w:r>
    </w:p>
    <w:p w14:paraId="6157EB3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bombas de fogo, espadas grandes e duplas, e escudos que repelem os ataques inimigos, protegendo o</w:t>
      </w:r>
    </w:p>
    <w:p w14:paraId="04E70C9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jogador. Em adição, os ataques podem ser evitados com o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dodge-rolling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. As fogueiras, que servem como</w:t>
      </w:r>
    </w:p>
    <w:p w14:paraId="2EDA1F5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ponto de controle intermediário, regressam para este jogo. As cinzas, de acordo com Miyazaki, têm um</w:t>
      </w:r>
    </w:p>
    <w:p w14:paraId="00F158C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papel importante no jogo.</w:t>
      </w:r>
    </w:p>
    <w:p w14:paraId="45E85E2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E71DCE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A Magia está incluída no jogo, assim como a barra de magia, similar a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Demon's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Souls. Cada ataque tem</w:t>
      </w:r>
    </w:p>
    <w:p w14:paraId="71349F8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dois estilos diferentes: um é o padrão, enquanto que outro dá melhorias para o jogador, além de ser um</w:t>
      </w:r>
    </w:p>
    <w:p w14:paraId="0AD9B4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pouco mais poderoso. Enquanto fazem milagres e feitiços, os pontos de magia dos jogadores são consumidos</w:t>
      </w:r>
    </w:p>
    <w:p w14:paraId="5CDC0EE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e começam a decrescer. Para voltar a enchê-los, os jogadores têm de consumir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Ash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Estus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Flask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 existem</w:t>
      </w:r>
    </w:p>
    <w:p w14:paraId="013409F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dois tipos de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Estus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Flasks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um enche pontos de magia e o outro pontos de vida. O combate e os movimentos</w:t>
      </w:r>
    </w:p>
    <w:p w14:paraId="446EE0A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são mais rápidos e fluidos que em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II. Muitos dos movimentos do jogador, como andar para trás</w:t>
      </w:r>
    </w:p>
    <w:p w14:paraId="6CAC7E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e balançar armas mais pesadas, podem ser feitos de uma maneira mais rápida, permitindo que os jogadores</w:t>
      </w:r>
    </w:p>
    <w:p w14:paraId="307E873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façam mais ações num espaço de tempo mais curto.</w:t>
      </w:r>
    </w:p>
    <w:p w14:paraId="0115126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06EFA3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Por todo o jogo, os jogadores vão encontrar vários tipos de inimigos, com vários comportamentos</w:t>
      </w:r>
    </w:p>
    <w:p w14:paraId="5C80F34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diferentes. Alguns alteram o padrão de ataque durante os combates. Algumas características de combate</w:t>
      </w:r>
    </w:p>
    <w:p w14:paraId="5A02E3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são introduzidas em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III, incluindo a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Ready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Stance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, que são habilidades para os jogadores</w:t>
      </w:r>
    </w:p>
    <w:p w14:paraId="3BEF8C9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causarem muito mais dano aos inimigos que os ataques normais. São também introduzidas pequenas pedras</w:t>
      </w:r>
    </w:p>
    <w:p w14:paraId="6FF12FE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            incrustadas que além de servirem como lanternas, proporcionam um papel adicional no jogo.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 III</w:t>
      </w:r>
    </w:p>
    <w:p w14:paraId="12C6BF5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foca-se mais no aspecto role-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playing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, na qual a construção da personagem é expandida e as armas são</w:t>
      </w:r>
    </w:p>
    <w:p w14:paraId="6DA6C54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melhoradas para providenciar mais opções tácticas ao jogador.</w:t>
      </w:r>
    </w:p>
    <w:p w14:paraId="31EAB40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409EB0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B8A4DF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table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3DF236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"90"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25DF24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table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9232DD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"index.html"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5A2212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"./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/bonfire1.gif"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/&gt;&lt;/</w:t>
      </w:r>
      <w:r w:rsidRPr="00FD379E">
        <w:rPr>
          <w:rFonts w:ascii="Fira Code" w:hAnsi="Fira Code" w:cs="Fira Code"/>
          <w:color w:val="000000"/>
          <w:sz w:val="21"/>
          <w:szCs w:val="21"/>
        </w:rPr>
        <w:t>center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7DE4DF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66238E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000000"/>
          <w:sz w:val="21"/>
          <w:szCs w:val="21"/>
        </w:rPr>
        <w:t>font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12CC7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DCC8355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334219C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86CA009" w14:textId="31E472D2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>
        <w:rPr>
          <w:rFonts w:ascii="Fira Code" w:hAnsi="Fira Code" w:cs="Fira Code"/>
          <w:color w:val="383A42"/>
          <w:sz w:val="21"/>
          <w:szCs w:val="21"/>
        </w:rPr>
        <w:t>darkSouls</w:t>
      </w:r>
      <w:proofErr w:type="spellEnd"/>
      <w:r>
        <w:rPr>
          <w:rFonts w:ascii="Fira Code" w:hAnsi="Fira Code" w:cs="Fira Code"/>
          <w:color w:val="383A42"/>
          <w:sz w:val="21"/>
          <w:szCs w:val="21"/>
        </w:rPr>
        <w:t xml:space="preserve">/css.css: </w:t>
      </w:r>
    </w:p>
    <w:p w14:paraId="09C21AEB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BD6144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7ED4A2C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background-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image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0184BC"/>
          <w:sz w:val="21"/>
          <w:szCs w:val="21"/>
        </w:rPr>
        <w:t>url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(../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/fundo2.jpg);</w:t>
      </w:r>
    </w:p>
    <w:p w14:paraId="3E74EAC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background-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repeat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no-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repeat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660C44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background-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9563FF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CE0C9B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82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80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80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6A722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overflow: auto;</w:t>
      </w:r>
    </w:p>
    <w:p w14:paraId="14F4002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FB7473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532E6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@media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screen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(min-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1600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px</w:t>
      </w:r>
      <w:r w:rsidRPr="00FD379E">
        <w:rPr>
          <w:rFonts w:ascii="Fira Code" w:hAnsi="Fira Code" w:cs="Fira Code"/>
          <w:color w:val="383A42"/>
          <w:sz w:val="21"/>
          <w:szCs w:val="21"/>
        </w:rPr>
        <w:t>){</w:t>
      </w:r>
      <w:proofErr w:type="gramEnd"/>
    </w:p>
    <w:p w14:paraId="6CD156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spellStart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30px</w:t>
      </w:r>
      <w:r w:rsidRPr="00FD379E">
        <w:rPr>
          <w:rFonts w:ascii="Fira Code" w:hAnsi="Fira Code" w:cs="Fira Code"/>
          <w:color w:val="383A42"/>
          <w:sz w:val="21"/>
          <w:szCs w:val="21"/>
        </w:rPr>
        <w:t>;}</w:t>
      </w:r>
    </w:p>
    <w:p w14:paraId="35FCE93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28BD9E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tdletra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25px</w:t>
      </w:r>
      <w:r w:rsidRPr="00FD379E">
        <w:rPr>
          <w:rFonts w:ascii="Fira Code" w:hAnsi="Fira Code" w:cs="Fira Code"/>
          <w:color w:val="383A42"/>
          <w:sz w:val="21"/>
          <w:szCs w:val="21"/>
        </w:rPr>
        <w:t>;}</w:t>
      </w:r>
    </w:p>
    <w:p w14:paraId="0A32E3C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D59555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tdimg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;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200px</w:t>
      </w:r>
      <w:r w:rsidRPr="00FD379E">
        <w:rPr>
          <w:rFonts w:ascii="Fira Code" w:hAnsi="Fira Code" w:cs="Fira Code"/>
          <w:color w:val="383A42"/>
          <w:sz w:val="21"/>
          <w:szCs w:val="21"/>
        </w:rPr>
        <w:t>;}</w:t>
      </w:r>
    </w:p>
    <w:p w14:paraId="472B8A6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C685F5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logo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height: </w:t>
      </w:r>
      <w:r w:rsidRPr="00FD379E">
        <w:rPr>
          <w:rFonts w:ascii="Fira Code" w:hAnsi="Fira Code" w:cs="Fira Code"/>
          <w:color w:val="986801"/>
          <w:sz w:val="21"/>
          <w:szCs w:val="21"/>
        </w:rPr>
        <w:t>70px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;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470px</w:t>
      </w:r>
      <w:r w:rsidRPr="00FD379E">
        <w:rPr>
          <w:rFonts w:ascii="Fira Code" w:hAnsi="Fira Code" w:cs="Fira Code"/>
          <w:color w:val="383A42"/>
          <w:sz w:val="21"/>
          <w:szCs w:val="21"/>
        </w:rPr>
        <w:t>;}</w:t>
      </w:r>
    </w:p>
    <w:p w14:paraId="7B1D631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17054D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coiso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font-size: </w:t>
      </w:r>
      <w:r w:rsidRPr="00FD379E">
        <w:rPr>
          <w:rFonts w:ascii="Fira Code" w:hAnsi="Fira Code" w:cs="Fira Code"/>
          <w:color w:val="986801"/>
          <w:sz w:val="21"/>
          <w:szCs w:val="21"/>
        </w:rPr>
        <w:t>25px</w:t>
      </w:r>
      <w:r w:rsidRPr="00FD379E">
        <w:rPr>
          <w:rFonts w:ascii="Fira Code" w:hAnsi="Fira Code" w:cs="Fira Code"/>
          <w:color w:val="383A42"/>
          <w:sz w:val="21"/>
          <w:szCs w:val="21"/>
        </w:rPr>
        <w:t>;}</w:t>
      </w:r>
    </w:p>
    <w:p w14:paraId="3D734E9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B9BB1B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EFD29F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A626A4"/>
          <w:sz w:val="21"/>
          <w:szCs w:val="21"/>
        </w:rPr>
        <w:t>@media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screen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(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max-width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1599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px</w:t>
      </w:r>
      <w:r w:rsidRPr="00FD379E">
        <w:rPr>
          <w:rFonts w:ascii="Fira Code" w:hAnsi="Fira Code" w:cs="Fira Code"/>
          <w:color w:val="383A42"/>
          <w:sz w:val="21"/>
          <w:szCs w:val="21"/>
        </w:rPr>
        <w:t>){</w:t>
      </w:r>
      <w:proofErr w:type="gramEnd"/>
    </w:p>
    <w:p w14:paraId="013FF84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spellStart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>;}</w:t>
      </w:r>
    </w:p>
    <w:p w14:paraId="0E252FF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3AEAF1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tdletra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16px</w:t>
      </w:r>
      <w:r w:rsidRPr="00FD379E">
        <w:rPr>
          <w:rFonts w:ascii="Fira Code" w:hAnsi="Fira Code" w:cs="Fira Code"/>
          <w:color w:val="383A42"/>
          <w:sz w:val="21"/>
          <w:szCs w:val="21"/>
        </w:rPr>
        <w:t>;}</w:t>
      </w:r>
    </w:p>
    <w:p w14:paraId="1F80C55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</w:p>
    <w:p w14:paraId="2A1F55A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tdimg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133px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;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133px</w:t>
      </w:r>
      <w:r w:rsidRPr="00FD379E">
        <w:rPr>
          <w:rFonts w:ascii="Fira Code" w:hAnsi="Fira Code" w:cs="Fira Code"/>
          <w:color w:val="383A42"/>
          <w:sz w:val="21"/>
          <w:szCs w:val="21"/>
        </w:rPr>
        <w:t>;}</w:t>
      </w:r>
    </w:p>
    <w:p w14:paraId="0F25A03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</w:p>
    <w:p w14:paraId="3181235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r w:rsidRPr="00FD379E">
        <w:rPr>
          <w:rFonts w:ascii="Fira Code" w:hAnsi="Fira Code" w:cs="Fira Code"/>
          <w:color w:val="4078F2"/>
          <w:sz w:val="21"/>
          <w:szCs w:val="21"/>
        </w:rPr>
        <w:t>#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logo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height: </w:t>
      </w:r>
      <w:r w:rsidRPr="00FD379E">
        <w:rPr>
          <w:rFonts w:ascii="Fira Code" w:hAnsi="Fira Code" w:cs="Fira Code"/>
          <w:color w:val="986801"/>
          <w:sz w:val="21"/>
          <w:szCs w:val="21"/>
        </w:rPr>
        <w:t>46px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;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313px</w:t>
      </w:r>
      <w:r w:rsidRPr="00FD379E">
        <w:rPr>
          <w:rFonts w:ascii="Fira Code" w:hAnsi="Fira Code" w:cs="Fira Code"/>
          <w:color w:val="383A42"/>
          <w:sz w:val="21"/>
          <w:szCs w:val="21"/>
        </w:rPr>
        <w:t>;}</w:t>
      </w:r>
    </w:p>
    <w:p w14:paraId="4234CE7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    </w:t>
      </w:r>
    </w:p>
    <w:p w14:paraId="7EE2791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r w:rsidRPr="00FD379E">
        <w:rPr>
          <w:rFonts w:ascii="Fira Code" w:hAnsi="Fira Code" w:cs="Fira Code"/>
          <w:color w:val="4078F2"/>
          <w:sz w:val="21"/>
          <w:szCs w:val="21"/>
        </w:rPr>
        <w:t>#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coiso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font-size: </w:t>
      </w:r>
      <w:r w:rsidRPr="00FD379E">
        <w:rPr>
          <w:rFonts w:ascii="Fira Code" w:hAnsi="Fira Code" w:cs="Fira Code"/>
          <w:color w:val="986801"/>
          <w:sz w:val="21"/>
          <w:szCs w:val="21"/>
        </w:rPr>
        <w:t>16px</w:t>
      </w:r>
      <w:r w:rsidRPr="00FD379E">
        <w:rPr>
          <w:rFonts w:ascii="Fira Code" w:hAnsi="Fira Code" w:cs="Fira Code"/>
          <w:color w:val="383A42"/>
          <w:sz w:val="21"/>
          <w:szCs w:val="21"/>
        </w:rPr>
        <w:t>;}</w:t>
      </w:r>
    </w:p>
    <w:p w14:paraId="514D0FF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729B0D14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1C3E6F8" w14:textId="2AB38C61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>
        <w:rPr>
          <w:rFonts w:ascii="Fira Code" w:hAnsi="Fira Code" w:cs="Fira Code"/>
          <w:color w:val="383A42"/>
          <w:sz w:val="21"/>
          <w:szCs w:val="21"/>
        </w:rPr>
        <w:t>jsClock</w:t>
      </w:r>
      <w:proofErr w:type="spellEnd"/>
      <w:r>
        <w:rPr>
          <w:rFonts w:ascii="Fira Code" w:hAnsi="Fira Code" w:cs="Fira Code"/>
          <w:color w:val="383A42"/>
          <w:sz w:val="21"/>
          <w:szCs w:val="21"/>
        </w:rPr>
        <w:t>/index.html:</w:t>
      </w:r>
    </w:p>
    <w:p w14:paraId="0E547094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8F46DE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&lt;!</w:t>
      </w:r>
      <w:r w:rsidRPr="00FD379E">
        <w:rPr>
          <w:rFonts w:ascii="Fira Code" w:hAnsi="Fira Code" w:cs="Fira Code"/>
          <w:color w:val="E45649"/>
          <w:sz w:val="21"/>
          <w:szCs w:val="21"/>
        </w:rPr>
        <w:t>DOCTYPE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428D36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lang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en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D427E1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AEB2AB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charset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"UTF-8"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AD3895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http-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equiv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"X-UA-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Compatible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"IE=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edge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04807E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viewport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=device-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initial-scale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=1.0"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662E43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link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rel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stylesheet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"style.css"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ADA8CB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clock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D54334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240D20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BC58A0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44D906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toggle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EA89EB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txt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&gt;Digital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Analog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Clock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h1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5DCFB1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99A695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"dm"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3C723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input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checkbox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btn_dm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btn_dm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9B9998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043C1D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270EB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103265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clock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0E25DE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"container"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739244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clock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631D54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0D070B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circle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sc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clr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: #04fc43"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782025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circle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circle2"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mn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clr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: #fee800"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1A08AD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circle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circle3"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hr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clr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: #ff2972"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6FC1B9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0BC8CB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"--i:1;"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&gt;1&lt;/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C6EF5F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"--i:2;"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&gt;2&lt;/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7DEC20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"--i:3;"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&gt;3&lt;/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7C629F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"--i:4;"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&gt;4&lt;/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8457F2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"--i:5;"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&gt;5&lt;/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D2C473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"--i:6;"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&gt;6&lt;/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6B43A4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"--i:7;"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&gt;7&lt;/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B2DA6D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"--i:8;"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&gt;8&lt;/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16569A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"--i:9;"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&gt;9&lt;/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A9321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"--i:10;"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&gt;10&lt;/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97FED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"--i:11;"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&gt;11&lt;/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BBE60D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"--i:12;"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&gt;12&lt;/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195B36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70F6E9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611CB2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"time"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3AC6C0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"hours"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clr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: #ff2972"</w:t>
      </w:r>
      <w:r w:rsidRPr="00FD379E">
        <w:rPr>
          <w:rFonts w:ascii="Fira Code" w:hAnsi="Fira Code" w:cs="Fira Code"/>
          <w:color w:val="383A42"/>
          <w:sz w:val="21"/>
          <w:szCs w:val="21"/>
        </w:rPr>
        <w:t>&gt;00&lt;/</w:t>
      </w:r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8B8BA2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"minutes"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clr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: #fee800"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&gt;00&lt;/</w:t>
      </w:r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1CA6F2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seconds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"--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clr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: #04fc43"</w:t>
      </w:r>
      <w:r w:rsidRPr="00FD379E">
        <w:rPr>
          <w:rFonts w:ascii="Fira Code" w:hAnsi="Fira Code" w:cs="Fira Code"/>
          <w:color w:val="383A42"/>
          <w:sz w:val="21"/>
          <w:szCs w:val="21"/>
        </w:rPr>
        <w:t>&gt;00&lt;/</w:t>
      </w:r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E1787E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ampm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&gt;AM&lt;/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7C5AD7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59C948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2FA16B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F4756D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EDBF59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76A4AA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</w:p>
    <w:p w14:paraId="53BE882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</w:p>
    <w:p w14:paraId="4F798BA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4EF061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r w:rsidRPr="00FD379E">
        <w:rPr>
          <w:rFonts w:ascii="Fira Code" w:hAnsi="Fira Code" w:cs="Fira Code"/>
          <w:color w:val="E45649"/>
          <w:sz w:val="21"/>
          <w:szCs w:val="21"/>
        </w:rPr>
        <w:t>script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"script.js"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r w:rsidRPr="00FD379E">
        <w:rPr>
          <w:rFonts w:ascii="Fira Code" w:hAnsi="Fira Code" w:cs="Fira Code"/>
          <w:color w:val="E45649"/>
          <w:sz w:val="21"/>
          <w:szCs w:val="21"/>
        </w:rPr>
        <w:t>script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0CA8A2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C433C43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A3E4A19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503B963" w14:textId="21F4237D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>
        <w:rPr>
          <w:rFonts w:ascii="Fira Code" w:hAnsi="Fira Code" w:cs="Fira Code"/>
          <w:color w:val="383A42"/>
          <w:sz w:val="21"/>
          <w:szCs w:val="21"/>
        </w:rPr>
        <w:t>jsClock</w:t>
      </w:r>
      <w:proofErr w:type="spellEnd"/>
      <w:r>
        <w:rPr>
          <w:rFonts w:ascii="Fira Code" w:hAnsi="Fira Code" w:cs="Fira Code"/>
          <w:color w:val="383A42"/>
          <w:sz w:val="21"/>
          <w:szCs w:val="21"/>
        </w:rPr>
        <w:t>/style.css:</w:t>
      </w:r>
    </w:p>
    <w:p w14:paraId="27EF338A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EDC3D7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@import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url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'https://fonts.googleapis.com/css2?family=EB+Garamond:ital,wght@0,400;0,600;1,400;1,600&amp;family=Khand&amp;display=swap'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22E428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3BA7E5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E45649"/>
          <w:sz w:val="21"/>
          <w:szCs w:val="21"/>
        </w:rPr>
        <w:t>*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48DDF6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1BFEF0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B42728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sizing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-box;</w:t>
      </w:r>
    </w:p>
    <w:p w14:paraId="5F3096B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6128CA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0AA8F8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5A51E67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3045AB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flex-direction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918403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space-between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264913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0723C1E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98vh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1D2630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000000"/>
          <w:sz w:val="21"/>
          <w:szCs w:val="21"/>
        </w:rPr>
        <w:t>background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0.5s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linear, color </w:t>
      </w:r>
      <w:r w:rsidRPr="00FD379E">
        <w:rPr>
          <w:rFonts w:ascii="Fira Code" w:hAnsi="Fira Code" w:cs="Fira Code"/>
          <w:color w:val="986801"/>
          <w:sz w:val="21"/>
          <w:szCs w:val="21"/>
        </w:rPr>
        <w:t>0.5s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linear;</w:t>
      </w:r>
    </w:p>
    <w:p w14:paraId="7F2CFE0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C19EB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977C3C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986801"/>
          <w:sz w:val="21"/>
          <w:szCs w:val="21"/>
        </w:rPr>
        <w:t>.dark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29DAA7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222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5A0770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80360C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4A450D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txt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1EBF0C5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2487E0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3vh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218B7E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952EF9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DBDED7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986801"/>
          <w:sz w:val="21"/>
          <w:szCs w:val="21"/>
        </w:rPr>
        <w:t>.dark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txt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A4C9D6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83EDC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color </w:t>
      </w:r>
      <w:r w:rsidRPr="00FD379E">
        <w:rPr>
          <w:rFonts w:ascii="Fira Code" w:hAnsi="Fira Code" w:cs="Fira Code"/>
          <w:color w:val="986801"/>
          <w:sz w:val="21"/>
          <w:szCs w:val="21"/>
        </w:rPr>
        <w:t>0.2s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linear;</w:t>
      </w:r>
    </w:p>
    <w:p w14:paraId="6E8B8BB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text-shadow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</w:t>
      </w:r>
    </w:p>
    <w:p w14:paraId="7A7C253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</w:p>
    <w:p w14:paraId="07AD070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</w:p>
    <w:p w14:paraId="13F2584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</w:p>
    <w:p w14:paraId="5330738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40px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3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200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04CBF70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80px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3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200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1FD189B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90px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3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200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449DCD3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3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200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74D74BC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150px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3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200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282774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22751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95CA97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#btn_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dm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12DE8A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E7B1B7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fixed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3DA61E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15vh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BEBA0E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44.5vw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989B0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e9e9e9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2457AB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E81924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BD47D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1F02E1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625E4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shadow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0.4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6C682C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000000"/>
          <w:sz w:val="21"/>
          <w:szCs w:val="21"/>
        </w:rPr>
        <w:t>background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0.5s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linear;</w:t>
      </w:r>
    </w:p>
    <w:p w14:paraId="28931C9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webkit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-appearance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EBC13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cursor: pointer;</w:t>
      </w:r>
    </w:p>
    <w:p w14:paraId="0054A9B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AFE88D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1D3CFD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#btn_dm</w:t>
      </w:r>
      <w:r w:rsidRPr="00FD379E">
        <w:rPr>
          <w:rFonts w:ascii="Fira Code" w:hAnsi="Fira Code" w:cs="Fira Code"/>
          <w:color w:val="986801"/>
          <w:sz w:val="21"/>
          <w:szCs w:val="21"/>
        </w:rPr>
        <w:t>: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55D9FE8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706E93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F2EEC0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622AA9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AF6D3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A13E04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790A27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f5f5f5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2B5ADC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ED8C9D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shadow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.4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1DC4246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8B67C5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.5s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BCBAF3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1.1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00D22D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2FDD6B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F21F63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986801"/>
          <w:sz w:val="21"/>
          <w:szCs w:val="21"/>
        </w:rPr>
        <w:t>.dark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4078F2"/>
          <w:sz w:val="21"/>
          <w:szCs w:val="21"/>
        </w:rPr>
        <w:t>#btn_dm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4EF01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216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27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175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0206A6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69F6E8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D5FFAD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986801"/>
          <w:sz w:val="21"/>
          <w:szCs w:val="21"/>
        </w:rPr>
        <w:t>.dark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4078F2"/>
          <w:sz w:val="21"/>
          <w:szCs w:val="21"/>
        </w:rPr>
        <w:t>#btn_dm</w:t>
      </w:r>
      <w:r w:rsidRPr="00FD379E">
        <w:rPr>
          <w:rFonts w:ascii="Fira Code" w:hAnsi="Fira Code" w:cs="Fira Code"/>
          <w:color w:val="986801"/>
          <w:sz w:val="21"/>
          <w:szCs w:val="21"/>
        </w:rPr>
        <w:t>:before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56272D7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8076DB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222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008F6A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shadow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000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</w:p>
    <w:p w14:paraId="42EA163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3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200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.5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964124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F1D174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A1242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container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498A33F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5F8A70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2f363e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F2CB40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/* min-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: 500px; */</w:t>
      </w:r>
    </w:p>
    <w:p w14:paraId="310232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C59264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-top-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225px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31F603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-top-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225px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5BA1A2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shadow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25px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75px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0.75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6F8B438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70px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0.25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4CA9A22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0.5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22BF6AF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247879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-5px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-5px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0.75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CDAEF0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611E31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6741147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46BAD46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flex-direction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874201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margin-bottom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15vh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A0082B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0A3E8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B08E8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clock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FCB4F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font-family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 xml:space="preserve">'EB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Garamond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serif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5C665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73D665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98BAF8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ED8E5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2f363e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1F8499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D2C506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shadow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70px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0.25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6814F60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0.5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073035E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5F8FB47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-5px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-5px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0.75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70ABD6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211DF0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62A606F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1666933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margin-bottom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82987A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C451A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21A948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clock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0C118B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ADE399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A541B2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8px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7A2F4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8px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195139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2f363e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F1D62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55959E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FDB386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100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810A64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1C8F01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4AEFEC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clock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870746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D2E6D0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919AF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95CD2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text-align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08F1FD4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rotate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calc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30deg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* </w:t>
      </w:r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E45649"/>
          <w:sz w:val="21"/>
          <w:szCs w:val="21"/>
        </w:rPr>
        <w:t>--i</w:t>
      </w:r>
      <w:r w:rsidRPr="00FD379E">
        <w:rPr>
          <w:rFonts w:ascii="Fira Code" w:hAnsi="Fira Code" w:cs="Fira Code"/>
          <w:color w:val="383A42"/>
          <w:sz w:val="21"/>
          <w:szCs w:val="21"/>
        </w:rPr>
        <w:t>)));</w:t>
      </w:r>
    </w:p>
    <w:p w14:paraId="468E897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53CCA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82D133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clock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b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4477B0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548798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opacity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0.25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86B78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font-weight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DF9B5E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inline-block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FC3AFF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rotate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calc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-30deg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* </w:t>
      </w:r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E45649"/>
          <w:sz w:val="21"/>
          <w:szCs w:val="21"/>
        </w:rPr>
        <w:t>--i</w:t>
      </w:r>
      <w:r w:rsidRPr="00FD379E">
        <w:rPr>
          <w:rFonts w:ascii="Fira Code" w:hAnsi="Fira Code" w:cs="Fira Code"/>
          <w:color w:val="383A42"/>
          <w:sz w:val="21"/>
          <w:szCs w:val="21"/>
        </w:rPr>
        <w:t>)));</w:t>
      </w:r>
    </w:p>
    <w:p w14:paraId="0141684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54B0AD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AEBD52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circle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45C8EC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DDD89D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6FCA23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4E8E86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,</w:t>
      </w:r>
      <w:r w:rsidRPr="00FD379E">
        <w:rPr>
          <w:rFonts w:ascii="Fira Code" w:hAnsi="Fira Code" w:cs="Fira Code"/>
          <w:color w:val="986801"/>
          <w:sz w:val="21"/>
          <w:szCs w:val="21"/>
        </w:rPr>
        <w:t>0.25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628CD5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65ABAE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1C2100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2CECE48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-start;</w:t>
      </w:r>
    </w:p>
    <w:p w14:paraId="170729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10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8D0821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21AD39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A33322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.circle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3917B8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240px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E19072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240px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1355BD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9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710D85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C4852E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DA1507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.circle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3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097E7C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180px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EA47AC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180px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7067C2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8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ED4F0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A17875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3B0125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circle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24BC3F2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4CF100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6A604F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A18D1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clr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52A9CE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opacity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0.75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ED13B1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transform-origin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BD54CB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scaleY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0.5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0EC83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C84B8C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AB25D5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circle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17B4071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081869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4159C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C11BF4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circle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:nth-child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) </w:t>
      </w:r>
      <w:r w:rsidRPr="00FD379E">
        <w:rPr>
          <w:rFonts w:ascii="Fira Code" w:hAnsi="Fira Code" w:cs="Fira Code"/>
          <w:color w:val="E45649"/>
          <w:sz w:val="21"/>
          <w:szCs w:val="21"/>
        </w:rPr>
        <w:t>i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0FE2CA2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A70F93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B160A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79CAD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circle</w:t>
      </w:r>
      <w:proofErr w:type="spellEnd"/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20A8D2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79C6FB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77799F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-8.5px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259D5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B612BC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9D950A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0F8DF7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clr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6A140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shadow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clr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033372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60px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clr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7B394C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F5ED28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3C0A10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/* digital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clock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*/</w:t>
      </w:r>
    </w:p>
    <w:p w14:paraId="2FED49F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D3ADE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time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1664517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font-family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Khand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sans-serif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19702E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margin-bottom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95801C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0484A2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05118A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22C774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font-weight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EE872C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0.5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2688E9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D647BD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shadow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0.5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42EFD3A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0.2</w:t>
      </w:r>
      <w:r w:rsidRPr="00FD379E">
        <w:rPr>
          <w:rFonts w:ascii="Fira Code" w:hAnsi="Fira Code" w:cs="Fira Code"/>
          <w:color w:val="383A42"/>
          <w:sz w:val="21"/>
          <w:szCs w:val="21"/>
        </w:rPr>
        <w:t>),</w:t>
      </w:r>
    </w:p>
    <w:p w14:paraId="0598755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-5px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-5px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0.75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4D9FD6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9DBCCE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050D4B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#time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37FD7B2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26B292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416305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text-align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5249EA9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font-weight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8B8E93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E45649"/>
          <w:sz w:val="21"/>
          <w:szCs w:val="21"/>
        </w:rPr>
        <w:t>--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clr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8D888D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606D5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F4AEB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lastRenderedPageBreak/>
        <w:t>#time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r w:rsidRPr="00FD379E">
        <w:rPr>
          <w:rFonts w:ascii="Fira Code" w:hAnsi="Fira Code" w:cs="Fira Code"/>
          <w:color w:val="986801"/>
          <w:sz w:val="21"/>
          <w:szCs w:val="21"/>
        </w:rPr>
        <w:t>:nth-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A626A4"/>
          <w:sz w:val="21"/>
          <w:szCs w:val="21"/>
        </w:rPr>
        <w:t>)</w:t>
      </w:r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after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5843E79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#time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r w:rsidRPr="00FD379E">
        <w:rPr>
          <w:rFonts w:ascii="Fira Code" w:hAnsi="Fira Code" w:cs="Fira Code"/>
          <w:color w:val="986801"/>
          <w:sz w:val="21"/>
          <w:szCs w:val="21"/>
        </w:rPr>
        <w:t>:nth-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child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A626A4"/>
          <w:sz w:val="21"/>
          <w:szCs w:val="21"/>
        </w:rPr>
        <w:t>)</w:t>
      </w:r>
      <w:r w:rsidRPr="00FD379E">
        <w:rPr>
          <w:rFonts w:ascii="Fira Code" w:hAnsi="Fira Code" w:cs="Fira Code"/>
          <w:color w:val="986801"/>
          <w:sz w:val="21"/>
          <w:szCs w:val="21"/>
        </w:rPr>
        <w:t>::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after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4019665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>':'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977546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1ED832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-4px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FCD4E8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animate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steps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)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infinite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24B59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FC1F55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EEE67A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#time</w:t>
      </w:r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r w:rsidRPr="00FD379E">
        <w:rPr>
          <w:rFonts w:ascii="Fira Code" w:hAnsi="Fira Code" w:cs="Fira Code"/>
          <w:color w:val="986801"/>
          <w:sz w:val="21"/>
          <w:szCs w:val="21"/>
        </w:rPr>
        <w:t>:last-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child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3B0AF8A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0.5em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EF15A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C3A54D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64D6C4E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1E4BCBE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CD9059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CB7B0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E0A08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/* #time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div:nth-</w:t>
      </w:r>
      <w:proofErr w:type="gram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child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2)::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after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{</w:t>
      </w:r>
    </w:p>
    <w:p w14:paraId="61F5D3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} */</w:t>
      </w:r>
    </w:p>
    <w:p w14:paraId="2EC0833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A77808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@keyframes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animate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  <w:proofErr w:type="gramEnd"/>
    </w:p>
    <w:p w14:paraId="458B35F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0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%{</w:t>
      </w:r>
      <w:proofErr w:type="gramEnd"/>
    </w:p>
    <w:p w14:paraId="08A29DB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opacity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1899D3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776247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50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%{</w:t>
      </w:r>
      <w:proofErr w:type="gramEnd"/>
    </w:p>
    <w:p w14:paraId="106F8C8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opacity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26FAB2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105DE4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BDB51EF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99ECA29" w14:textId="239F254E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>
        <w:rPr>
          <w:rFonts w:ascii="Fira Code" w:hAnsi="Fira Code" w:cs="Fira Code"/>
          <w:color w:val="383A42"/>
          <w:sz w:val="21"/>
          <w:szCs w:val="21"/>
        </w:rPr>
        <w:t>jsClock</w:t>
      </w:r>
      <w:proofErr w:type="spellEnd"/>
      <w:r>
        <w:rPr>
          <w:rFonts w:ascii="Fira Code" w:hAnsi="Fira Code" w:cs="Fira Code"/>
          <w:color w:val="383A42"/>
          <w:sz w:val="21"/>
          <w:szCs w:val="21"/>
        </w:rPr>
        <w:t>/script.js:</w:t>
      </w:r>
    </w:p>
    <w:p w14:paraId="26E03B8F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08FD5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'#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hr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900AE2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'#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mn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A2715D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'#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sc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87CDD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949500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const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btn_dm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getElementById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btn_dm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C90446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59C38A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btn_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dm.</w:t>
      </w:r>
      <w:r w:rsidRPr="00FD379E">
        <w:rPr>
          <w:rFonts w:ascii="Fira Code" w:hAnsi="Fira Code" w:cs="Fira Code"/>
          <w:color w:val="4078F2"/>
          <w:sz w:val="21"/>
          <w:szCs w:val="21"/>
        </w:rPr>
        <w:t>addEventListener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change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(e) </w:t>
      </w:r>
      <w:r w:rsidRPr="00FD379E">
        <w:rPr>
          <w:rFonts w:ascii="Fira Code" w:hAnsi="Fira Code" w:cs="Fira Code"/>
          <w:color w:val="A626A4"/>
          <w:sz w:val="21"/>
          <w:szCs w:val="21"/>
        </w:rPr>
        <w:t>=&gt;</w:t>
      </w:r>
      <w:r w:rsidRPr="00FD379E">
        <w:rPr>
          <w:rFonts w:ascii="Fira Code" w:hAnsi="Fira Code" w:cs="Fira Code"/>
          <w:color w:val="383A42"/>
          <w:sz w:val="21"/>
          <w:szCs w:val="21"/>
        </w:rPr>
        <w:t>{</w:t>
      </w:r>
    </w:p>
    <w:p w14:paraId="7535F1F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classList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4078F2"/>
          <w:sz w:val="21"/>
          <w:szCs w:val="21"/>
        </w:rPr>
        <w:t>toggle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e.</w:t>
      </w:r>
      <w:r w:rsidRPr="00FD379E">
        <w:rPr>
          <w:rFonts w:ascii="Fira Code" w:hAnsi="Fira Code" w:cs="Fira Code"/>
          <w:color w:val="E45649"/>
          <w:sz w:val="21"/>
          <w:szCs w:val="21"/>
        </w:rPr>
        <w:t>target</w:t>
      </w:r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checked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3191BE9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})</w:t>
      </w:r>
    </w:p>
    <w:p w14:paraId="3F49A9E8" w14:textId="77777777" w:rsidR="00FD379E" w:rsidRPr="00FD379E" w:rsidRDefault="00FD379E" w:rsidP="00FD379E">
      <w:pPr>
        <w:shd w:val="clear" w:color="auto" w:fill="FAFAFA"/>
        <w:spacing w:after="240"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807F73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setInterval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() </w:t>
      </w:r>
      <w:r w:rsidRPr="00FD379E">
        <w:rPr>
          <w:rFonts w:ascii="Fira Code" w:hAnsi="Fira Code" w:cs="Fira Code"/>
          <w:color w:val="A626A4"/>
          <w:sz w:val="21"/>
          <w:szCs w:val="21"/>
        </w:rPr>
        <w:t>=&gt;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4A3827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A626A4"/>
          <w:sz w:val="21"/>
          <w:szCs w:val="21"/>
        </w:rPr>
        <w:t>new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Date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FD21E9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day.</w:t>
      </w:r>
      <w:r w:rsidRPr="00FD379E">
        <w:rPr>
          <w:rFonts w:ascii="Fira Code" w:hAnsi="Fira Code" w:cs="Fira Code"/>
          <w:color w:val="4078F2"/>
          <w:sz w:val="21"/>
          <w:szCs w:val="21"/>
        </w:rPr>
        <w:t>getHours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() </w:t>
      </w:r>
      <w:r w:rsidRPr="00FD379E">
        <w:rPr>
          <w:rFonts w:ascii="Fira Code" w:hAnsi="Fira Code" w:cs="Fira Code"/>
          <w:color w:val="0184BC"/>
          <w:sz w:val="21"/>
          <w:szCs w:val="21"/>
        </w:rPr>
        <w:t>*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30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AECB2F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mm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day.</w:t>
      </w:r>
      <w:r w:rsidRPr="00FD379E">
        <w:rPr>
          <w:rFonts w:ascii="Fira Code" w:hAnsi="Fira Code" w:cs="Fira Code"/>
          <w:color w:val="4078F2"/>
          <w:sz w:val="21"/>
          <w:szCs w:val="21"/>
        </w:rPr>
        <w:t>getMinutes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() </w:t>
      </w:r>
      <w:r w:rsidRPr="00FD379E">
        <w:rPr>
          <w:rFonts w:ascii="Fira Code" w:hAnsi="Fira Code" w:cs="Fira Code"/>
          <w:color w:val="0184BC"/>
          <w:sz w:val="21"/>
          <w:szCs w:val="21"/>
        </w:rPr>
        <w:t>*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6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59A906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day.</w:t>
      </w:r>
      <w:r w:rsidRPr="00FD379E">
        <w:rPr>
          <w:rFonts w:ascii="Fira Code" w:hAnsi="Fira Code" w:cs="Fira Code"/>
          <w:color w:val="4078F2"/>
          <w:sz w:val="21"/>
          <w:szCs w:val="21"/>
        </w:rPr>
        <w:t>getSeconds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() </w:t>
      </w:r>
      <w:r w:rsidRPr="00FD379E">
        <w:rPr>
          <w:rFonts w:ascii="Fira Code" w:hAnsi="Fira Code" w:cs="Fira Code"/>
          <w:color w:val="0184BC"/>
          <w:sz w:val="21"/>
          <w:szCs w:val="21"/>
        </w:rPr>
        <w:t>*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6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5A2EE7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</w:p>
    <w:p w14:paraId="46A297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hr.</w:t>
      </w:r>
      <w:r w:rsidRPr="00FD379E">
        <w:rPr>
          <w:rFonts w:ascii="Fira Code" w:hAnsi="Fira Code" w:cs="Fira Code"/>
          <w:color w:val="E45649"/>
          <w:sz w:val="21"/>
          <w:szCs w:val="21"/>
        </w:rPr>
        <w:t>style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`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rotateZ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(</w:t>
      </w:r>
      <w:r w:rsidRPr="00FD379E">
        <w:rPr>
          <w:rFonts w:ascii="Fira Code" w:hAnsi="Fira Code" w:cs="Fira Code"/>
          <w:color w:val="CA1243"/>
          <w:sz w:val="21"/>
          <w:szCs w:val="21"/>
        </w:rPr>
        <w:t>${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hh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+</w:t>
      </w:r>
      <w:r w:rsidRPr="00FD379E">
        <w:rPr>
          <w:rFonts w:ascii="Fira Code" w:hAnsi="Fira Code" w:cs="Fira Code"/>
          <w:color w:val="50A14F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383A42"/>
          <w:sz w:val="21"/>
          <w:szCs w:val="21"/>
        </w:rPr>
        <w:t>(mm</w:t>
      </w:r>
      <w:r w:rsidRPr="00FD379E">
        <w:rPr>
          <w:rFonts w:ascii="Fira Code" w:hAnsi="Fira Code" w:cs="Fira Code"/>
          <w:color w:val="50A14F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/</w:t>
      </w:r>
      <w:r w:rsidRPr="00FD379E">
        <w:rPr>
          <w:rFonts w:ascii="Fira Code" w:hAnsi="Fira Code" w:cs="Fira Code"/>
          <w:color w:val="50A14F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12</w:t>
      </w:r>
      <w:r w:rsidRPr="00FD379E">
        <w:rPr>
          <w:rFonts w:ascii="Fira Code" w:hAnsi="Fira Code" w:cs="Fira Code"/>
          <w:color w:val="383A42"/>
          <w:sz w:val="21"/>
          <w:szCs w:val="21"/>
        </w:rPr>
        <w:t>)</w:t>
      </w:r>
      <w:r w:rsidRPr="00FD379E">
        <w:rPr>
          <w:rFonts w:ascii="Fira Code" w:hAnsi="Fira Code" w:cs="Fira Code"/>
          <w:color w:val="CA1243"/>
          <w:sz w:val="21"/>
          <w:szCs w:val="21"/>
        </w:rPr>
        <w:t>}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deg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)`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69EE96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mn.</w:t>
      </w:r>
      <w:r w:rsidRPr="00FD379E">
        <w:rPr>
          <w:rFonts w:ascii="Fira Code" w:hAnsi="Fira Code" w:cs="Fira Code"/>
          <w:color w:val="E45649"/>
          <w:sz w:val="21"/>
          <w:szCs w:val="21"/>
        </w:rPr>
        <w:t>style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`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rotateZ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(</w:t>
      </w:r>
      <w:r w:rsidRPr="00FD379E">
        <w:rPr>
          <w:rFonts w:ascii="Fira Code" w:hAnsi="Fira Code" w:cs="Fira Code"/>
          <w:color w:val="CA1243"/>
          <w:sz w:val="21"/>
          <w:szCs w:val="21"/>
        </w:rPr>
        <w:t>${</w:t>
      </w:r>
      <w:r w:rsidRPr="00FD379E">
        <w:rPr>
          <w:rFonts w:ascii="Fira Code" w:hAnsi="Fira Code" w:cs="Fira Code"/>
          <w:color w:val="383A42"/>
          <w:sz w:val="21"/>
          <w:szCs w:val="21"/>
        </w:rPr>
        <w:t>mm</w:t>
      </w:r>
      <w:r w:rsidRPr="00FD379E">
        <w:rPr>
          <w:rFonts w:ascii="Fira Code" w:hAnsi="Fira Code" w:cs="Fira Code"/>
          <w:color w:val="CA1243"/>
          <w:sz w:val="21"/>
          <w:szCs w:val="21"/>
        </w:rPr>
        <w:t>}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deg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)`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96C006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sc.</w:t>
      </w:r>
      <w:r w:rsidRPr="00FD379E">
        <w:rPr>
          <w:rFonts w:ascii="Fira Code" w:hAnsi="Fira Code" w:cs="Fira Code"/>
          <w:color w:val="E45649"/>
          <w:sz w:val="21"/>
          <w:szCs w:val="21"/>
        </w:rPr>
        <w:t>style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  <w:r w:rsidRPr="00FD379E">
        <w:rPr>
          <w:rFonts w:ascii="Fira Code" w:hAnsi="Fira Code" w:cs="Fira Code"/>
          <w:color w:val="E45649"/>
          <w:sz w:val="21"/>
          <w:szCs w:val="21"/>
        </w:rPr>
        <w:t>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`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rotateZ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(</w:t>
      </w:r>
      <w:r w:rsidRPr="00FD379E">
        <w:rPr>
          <w:rFonts w:ascii="Fira Code" w:hAnsi="Fira Code" w:cs="Fira Code"/>
          <w:color w:val="CA1243"/>
          <w:sz w:val="21"/>
          <w:szCs w:val="21"/>
        </w:rPr>
        <w:t>${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ss</w:t>
      </w:r>
      <w:proofErr w:type="spellEnd"/>
      <w:r w:rsidRPr="00FD379E">
        <w:rPr>
          <w:rFonts w:ascii="Fira Code" w:hAnsi="Fira Code" w:cs="Fira Code"/>
          <w:color w:val="CA1243"/>
          <w:sz w:val="21"/>
          <w:szCs w:val="21"/>
        </w:rPr>
        <w:t>}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deg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)`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F59862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87B77B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//digital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clock</w:t>
      </w:r>
      <w:proofErr w:type="spellEnd"/>
    </w:p>
    <w:p w14:paraId="63AD0F4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</w:p>
    <w:p w14:paraId="0131236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hours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getElementById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'hours'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527771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minutes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getElementById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'minutes'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60F827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seconds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getElementById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seconds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C0C285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ampm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getElementById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ampm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974F5D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707F76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h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A626A4"/>
          <w:sz w:val="21"/>
          <w:szCs w:val="21"/>
        </w:rPr>
        <w:t>new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4078F2"/>
          <w:sz w:val="21"/>
          <w:szCs w:val="21"/>
        </w:rPr>
        <w:t>Date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getHours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();</w:t>
      </w:r>
    </w:p>
    <w:p w14:paraId="27A9CF4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m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A626A4"/>
          <w:sz w:val="21"/>
          <w:szCs w:val="21"/>
        </w:rPr>
        <w:t>new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4078F2"/>
          <w:sz w:val="21"/>
          <w:szCs w:val="21"/>
        </w:rPr>
        <w:t>Date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getMinutes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();</w:t>
      </w:r>
    </w:p>
    <w:p w14:paraId="3880BEF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A626A4"/>
          <w:sz w:val="21"/>
          <w:szCs w:val="21"/>
        </w:rPr>
        <w:t>new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4078F2"/>
          <w:sz w:val="21"/>
          <w:szCs w:val="21"/>
        </w:rPr>
        <w:t>Date</w:t>
      </w:r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getSeconds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();</w:t>
      </w:r>
    </w:p>
    <w:p w14:paraId="3E2BC99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0E1DC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let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h </w:t>
      </w:r>
      <w:r w:rsidRPr="00FD379E">
        <w:rPr>
          <w:rFonts w:ascii="Fira Code" w:hAnsi="Fira Code" w:cs="Fira Code"/>
          <w:color w:val="0184BC"/>
          <w:sz w:val="21"/>
          <w:szCs w:val="21"/>
        </w:rPr>
        <w:t>&gt;=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12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?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'PM</w:t>
      </w:r>
      <w:proofErr w:type="gramStart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: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'AM'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3DBE0D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54D8BF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//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convert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24h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clock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to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12h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clock</w:t>
      </w:r>
      <w:proofErr w:type="spellEnd"/>
    </w:p>
    <w:p w14:paraId="0AFE95B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3C235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proofErr w:type="gramStart"/>
      <w:r w:rsidRPr="00FD379E">
        <w:rPr>
          <w:rFonts w:ascii="Fira Code" w:hAnsi="Fira Code" w:cs="Fira Code"/>
          <w:color w:val="A626A4"/>
          <w:sz w:val="21"/>
          <w:szCs w:val="21"/>
        </w:rPr>
        <w:t>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h </w:t>
      </w:r>
      <w:r w:rsidRPr="00FD379E">
        <w:rPr>
          <w:rFonts w:ascii="Fira Code" w:hAnsi="Fira Code" w:cs="Fira Code"/>
          <w:color w:val="0184BC"/>
          <w:sz w:val="21"/>
          <w:szCs w:val="21"/>
        </w:rPr>
        <w:t>&gt;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12</w:t>
      </w:r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2C9C3BB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h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h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r w:rsidRPr="00FD379E">
        <w:rPr>
          <w:rFonts w:ascii="Fira Code" w:hAnsi="Fira Code" w:cs="Fira Code"/>
          <w:color w:val="986801"/>
          <w:sz w:val="21"/>
          <w:szCs w:val="21"/>
        </w:rPr>
        <w:t>12</w:t>
      </w:r>
    </w:p>
    <w:p w14:paraId="00AAA05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2CD4DA9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CD23E7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//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add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zero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before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single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digit</w:t>
      </w:r>
      <w:proofErr w:type="spellEnd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i/>
          <w:iCs/>
          <w:color w:val="A0A1A7"/>
          <w:sz w:val="21"/>
          <w:szCs w:val="21"/>
        </w:rPr>
        <w:t>number</w:t>
      </w:r>
      <w:proofErr w:type="spellEnd"/>
    </w:p>
    <w:p w14:paraId="28B3A41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EAA55B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h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(h </w:t>
      </w:r>
      <w:r w:rsidRPr="00FD379E">
        <w:rPr>
          <w:rFonts w:ascii="Fira Code" w:hAnsi="Fira Code" w:cs="Fira Code"/>
          <w:color w:val="0184BC"/>
          <w:sz w:val="21"/>
          <w:szCs w:val="21"/>
        </w:rPr>
        <w:t>&lt;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10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?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'0'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+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 xml:space="preserve">h </w:t>
      </w:r>
      <w:r w:rsidRPr="00FD379E">
        <w:rPr>
          <w:rFonts w:ascii="Fira Code" w:hAnsi="Fira Code" w:cs="Fira Code"/>
          <w:color w:val="0184BC"/>
          <w:sz w:val="21"/>
          <w:szCs w:val="21"/>
        </w:rPr>
        <w:t>: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h)</w:t>
      </w:r>
    </w:p>
    <w:p w14:paraId="37A79ED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m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(m </w:t>
      </w:r>
      <w:r w:rsidRPr="00FD379E">
        <w:rPr>
          <w:rFonts w:ascii="Fira Code" w:hAnsi="Fira Code" w:cs="Fira Code"/>
          <w:color w:val="0184BC"/>
          <w:sz w:val="21"/>
          <w:szCs w:val="21"/>
        </w:rPr>
        <w:t>&lt;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10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?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'0'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+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 xml:space="preserve">m </w:t>
      </w:r>
      <w:r w:rsidRPr="00FD379E">
        <w:rPr>
          <w:rFonts w:ascii="Fira Code" w:hAnsi="Fira Code" w:cs="Fira Code"/>
          <w:color w:val="0184BC"/>
          <w:sz w:val="21"/>
          <w:szCs w:val="21"/>
        </w:rPr>
        <w:t>: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m)</w:t>
      </w:r>
    </w:p>
    <w:p w14:paraId="3485183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s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(s </w:t>
      </w:r>
      <w:r w:rsidRPr="00FD379E">
        <w:rPr>
          <w:rFonts w:ascii="Fira Code" w:hAnsi="Fira Code" w:cs="Fira Code"/>
          <w:color w:val="0184BC"/>
          <w:sz w:val="21"/>
          <w:szCs w:val="21"/>
        </w:rPr>
        <w:t>&lt;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10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?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'0'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+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 xml:space="preserve">s </w:t>
      </w:r>
      <w:r w:rsidRPr="00FD379E">
        <w:rPr>
          <w:rFonts w:ascii="Fira Code" w:hAnsi="Fira Code" w:cs="Fira Code"/>
          <w:color w:val="0184BC"/>
          <w:sz w:val="21"/>
          <w:szCs w:val="21"/>
        </w:rPr>
        <w:t>: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s)</w:t>
      </w:r>
    </w:p>
    <w:p w14:paraId="70FDB5D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036C39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hours.</w:t>
      </w:r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h</w:t>
      </w:r>
    </w:p>
    <w:p w14:paraId="5FFB404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minutes.</w:t>
      </w:r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m</w:t>
      </w:r>
    </w:p>
    <w:p w14:paraId="44DD4F9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seconds.</w:t>
      </w:r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s</w:t>
      </w:r>
    </w:p>
    <w:p w14:paraId="79421F8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ampm.</w:t>
      </w:r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am</w:t>
      </w:r>
      <w:proofErr w:type="spellEnd"/>
    </w:p>
    <w:p w14:paraId="78BF69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})</w:t>
      </w:r>
    </w:p>
    <w:p w14:paraId="624645E6" w14:textId="77777777" w:rsidR="00FD379E" w:rsidRPr="00FD379E" w:rsidRDefault="00FD379E" w:rsidP="00FD379E">
      <w:pPr>
        <w:shd w:val="clear" w:color="auto" w:fill="FAFAFA"/>
        <w:spacing w:after="240"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ED11E28" w14:textId="0A8BDA6C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>
        <w:rPr>
          <w:rFonts w:ascii="Fira Code" w:hAnsi="Fira Code" w:cs="Fira Code"/>
          <w:color w:val="383A42"/>
          <w:sz w:val="21"/>
          <w:szCs w:val="21"/>
        </w:rPr>
        <w:t>oldPortifolio</w:t>
      </w:r>
      <w:proofErr w:type="spellEnd"/>
      <w:r>
        <w:rPr>
          <w:rFonts w:ascii="Fira Code" w:hAnsi="Fira Code" w:cs="Fira Code"/>
          <w:color w:val="383A42"/>
          <w:sz w:val="21"/>
          <w:szCs w:val="21"/>
        </w:rPr>
        <w:t>/index.html:</w:t>
      </w:r>
    </w:p>
    <w:p w14:paraId="6D8A896C" w14:textId="77777777" w:rsid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C4D723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&lt;!</w:t>
      </w:r>
      <w:r w:rsidRPr="00FD379E">
        <w:rPr>
          <w:rFonts w:ascii="Fira Code" w:hAnsi="Fira Code" w:cs="Fira Code"/>
          <w:color w:val="E45649"/>
          <w:sz w:val="21"/>
          <w:szCs w:val="21"/>
        </w:rPr>
        <w:t>DOCTYPE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222ADD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lang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en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77434D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01B581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40E871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charset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"UTF-8"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C60CA4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http-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equiv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"X-UA-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Compatible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"IE=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edge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83BFE1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viewport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=device-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initial-scale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=1.0"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08FE0C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&gt;Matheus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Pignata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AAFB22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link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rel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stylesheet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css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/style.css"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153277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link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rel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shortcut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icon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/logo.png"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E1CD6C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36885B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BDFAC5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&lt;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EE2F85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45E1C0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"fundo"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9667D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"titulo"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BF611D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A167D0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Matheus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Pignata</w:t>
      </w:r>
      <w:proofErr w:type="spellEnd"/>
    </w:p>
    <w:p w14:paraId="3BC76A5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C4805B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210237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subtitulo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&gt;Freelancer Front-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end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 Web Designer&lt;/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02D219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E6E486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7DCEA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-light"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12DF09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/avatar.png"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"avatar"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A74F2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h2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About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me&lt;/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h2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379CB2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presentation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27492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Hi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I'm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Matheus,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I'm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19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years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old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I'm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starting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career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as a front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end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developer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.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Currently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I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study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technical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in systems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development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. I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believe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I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have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the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necessary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skills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to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make a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good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website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promote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your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personal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image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your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business.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This</w:t>
      </w:r>
      <w:proofErr w:type="spellEnd"/>
    </w:p>
    <w:p w14:paraId="2D31B72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portfolio,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where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you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see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some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work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get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in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touch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me.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thanks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enjoy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.</w:t>
      </w:r>
    </w:p>
    <w:p w14:paraId="674CB2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p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469D0F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A8176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3AFF5F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"fundo2"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07C06E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"titulo"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120D32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trans"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350A0A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Services</w:t>
      </w:r>
    </w:p>
    <w:p w14:paraId="2731318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54669E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958A20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84D80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055D5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section-dark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7DA950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793464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sgrid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7FC798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/html.png"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sgridimg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BCFC29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/logopb.png"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sgridimg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C6895F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/design.png"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sgridimg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34EC5C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sgridtxt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&gt;Website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creation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00740F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sgridtxt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&gt;Logo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creation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154D2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sgridtxt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&gt;Designer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UX&lt;/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E1D236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EE37C7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82A84A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22F212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518366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"fundo3"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CEBE7B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"titulo"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124DF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trans"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EAD550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                Portfolio</w:t>
      </w:r>
    </w:p>
    <w:p w14:paraId="4AA4312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7FF95A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31D807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DD50ED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1A668B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section-dark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80C8A9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42EFAE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pgrid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95C8D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/DarkSouls.jpg"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pgridimg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EBE337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pgridtxt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This's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first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website, it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was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made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from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a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challenge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proposed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in class. The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challenge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was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to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create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a website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using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only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HTML,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without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CSS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JavaScript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containing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three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more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pages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about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theme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. I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chose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to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make it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about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Souls,</w:t>
      </w:r>
    </w:p>
    <w:p w14:paraId="01C918B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favorite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gaming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franchises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.&lt;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AC554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/CrownStore.jpg"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pgridimg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F5725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pgridtxt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second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website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this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first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time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using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CSS. The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purpose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was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to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make a store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page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using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functions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like grid,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search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bar,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buttons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and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personalizations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made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from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CSS.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course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not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a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functional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page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yet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.&lt;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D54A17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/Jornal.jpg"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pgridimg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2C3610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pgridtxt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This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one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most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recent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websites.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Also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made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from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a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challenge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this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time,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the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challenge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was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to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make a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news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website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the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design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previously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made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our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teacher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.&lt;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C6EC4E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085A17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18F7B3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877B16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2DE430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footer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3BEC96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942189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"container"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7B5457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cont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03701C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footer_center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94C32C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B45673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fgrid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094ADA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2D693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"#"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/gmail.png"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socials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CF482D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B4B88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BCD255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"https://github.com/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MatheusPignata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/github.png"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socials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81EBCB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E3BB71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3EACC3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"https://www.linkedin.com/in/matheuspignata22"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/linkedin.png"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socials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r w:rsidRPr="00FD379E">
        <w:rPr>
          <w:rFonts w:ascii="Fira Code" w:hAnsi="Fira Code" w:cs="Fira Code"/>
          <w:color w:val="E45649"/>
          <w:sz w:val="21"/>
          <w:szCs w:val="21"/>
        </w:rPr>
        <w:t>a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1A80C2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6E70F4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"copyright"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942123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                Copyright © 2021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Rights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Reserved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Matheus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Pignata</w:t>
      </w:r>
      <w:proofErr w:type="spellEnd"/>
    </w:p>
    <w:p w14:paraId="26C10E9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75965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B87D9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5B3D64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F2FC91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7416D4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409863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C6FEFB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81550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C365F3C" w14:textId="35DA6D33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>
        <w:rPr>
          <w:rFonts w:ascii="Fira Code" w:hAnsi="Fira Code" w:cs="Fira Code"/>
          <w:color w:val="383A42"/>
          <w:sz w:val="21"/>
          <w:szCs w:val="21"/>
        </w:rPr>
        <w:t>oldPortfolio</w:t>
      </w:r>
      <w:proofErr w:type="spellEnd"/>
      <w:r>
        <w:rPr>
          <w:rFonts w:ascii="Fira Code" w:hAnsi="Fira Code" w:cs="Fira Code"/>
          <w:color w:val="383A42"/>
          <w:sz w:val="21"/>
          <w:szCs w:val="21"/>
        </w:rPr>
        <w:t>/style.css:</w:t>
      </w:r>
    </w:p>
    <w:p w14:paraId="5611B2AB" w14:textId="77777777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6CF405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07E48D9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6619C6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5EDAA7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9B0EC2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16px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36036A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font-family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50A14F"/>
          <w:sz w:val="21"/>
          <w:szCs w:val="21"/>
        </w:rPr>
        <w:t xml:space="preserve">'Lucida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Sans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'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50A14F"/>
          <w:sz w:val="21"/>
          <w:szCs w:val="21"/>
        </w:rPr>
        <w:t xml:space="preserve">'Lucida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Sans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Regular'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50A14F"/>
          <w:sz w:val="21"/>
          <w:szCs w:val="21"/>
        </w:rPr>
        <w:t>'Lucida Grande'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50A14F"/>
          <w:sz w:val="21"/>
          <w:szCs w:val="21"/>
        </w:rPr>
        <w:t xml:space="preserve">'Lucida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Sans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Unicode'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Geneva,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Verdana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sans-serif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D1CD3F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font-weight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5FCB93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line-height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1.8em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B5B6B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666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D48F66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320F4C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25B54B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.fundo</w:t>
      </w:r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74CD52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.fundo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03D4CCE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.fundo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3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5C578C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3B779B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opacity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0.70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0C4E1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background-position: 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center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center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C0DE56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background-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cover;</w:t>
      </w:r>
    </w:p>
    <w:p w14:paraId="1C26213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background-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repeat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no-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repeat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DD6214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background-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attachment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fixed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AC7DE9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0B2FE1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DCA1A1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.fundo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D57892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background-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image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0184BC"/>
          <w:sz w:val="21"/>
          <w:szCs w:val="21"/>
        </w:rPr>
        <w:t>url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(../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/fundo.jpg);</w:t>
      </w:r>
    </w:p>
    <w:p w14:paraId="22353D0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min-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70%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F727D9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6482FF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A640B9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.fundo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B1D6D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background-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image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0184BC"/>
          <w:sz w:val="21"/>
          <w:szCs w:val="21"/>
        </w:rPr>
        <w:t>url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(../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/fundo3.jpg);</w:t>
      </w:r>
    </w:p>
    <w:p w14:paraId="530F27A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min-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77092C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4BC7C3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DF732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.fundo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3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F494E7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background-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image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0184BC"/>
          <w:sz w:val="21"/>
          <w:szCs w:val="21"/>
        </w:rPr>
        <w:t>url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(../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/fundo2.jpg);</w:t>
      </w:r>
    </w:p>
    <w:p w14:paraId="5A54B26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min-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E4C0A1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}</w:t>
      </w:r>
    </w:p>
    <w:p w14:paraId="462B8F1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01E0A1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section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6B76549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text-align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3599350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80px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194ECB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94B17A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0D656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section</w:t>
      </w:r>
      <w:proofErr w:type="spellEnd"/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-light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29CDC69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f4f4f4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648D5A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666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338CA4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4B597A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587DD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section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-dark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858A0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282334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B195B9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ddd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6DAF5F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919C27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C45431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subtitulo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282C961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187A39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65%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B9A9AA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52C2CF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text-align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1AC51AC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000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6A210F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2720CE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letter-spacing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8px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C64E73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uppercase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606C36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C84315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666DE4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.titulo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43694E2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absolute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9E85FF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2B6AE9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553EC1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text-align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0F94C1B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111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8D7518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27px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75FAB0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letter-spacing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8px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C30A5C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text-transform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uppercase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154774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071545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6BD23C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.titulo</w:t>
      </w:r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5112A6D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111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3986C3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97B499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9C35C7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6BEC13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F07CE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981251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.titulo</w:t>
      </w:r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border.trans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A792FD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62CF2F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000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571DFD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CA553C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D8D0D1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73BB32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.avatar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8548E7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EE99CD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333578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666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3B2757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0514DB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A20580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presentation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25DCDA0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4A448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D851FC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72072E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sgrid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02E4D37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display: grid;</w:t>
      </w:r>
    </w:p>
    <w:p w14:paraId="1F9099D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rows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96B071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1fr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1fr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1fr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9FB74A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EB774E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F0C7EE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sgridimg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6D6D85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D97920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ACA0C4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000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445012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64A832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39608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sgridtxt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0DE1F1F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00CB0E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</w:p>
    <w:p w14:paraId="71EC5B4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3766AD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0ED8ED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pgrid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48E056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display: grid;</w:t>
      </w:r>
    </w:p>
    <w:p w14:paraId="07713F5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rows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450px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450px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E96E19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D5A200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58C484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1BE609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pgridimg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4F8BE6D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90%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52438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000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98FB1A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89FB79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253578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pgridtxt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252967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56214D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EC640E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6B43AE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B4576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4078F2"/>
          <w:sz w:val="21"/>
          <w:szCs w:val="21"/>
        </w:rPr>
        <w:t>#button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2E3F05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14px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D88709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14px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653CD5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444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7px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7F921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B8618D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auto;</w:t>
      </w:r>
    </w:p>
    <w:p w14:paraId="3274C46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4A08A4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webkit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DE48E5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moz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436932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o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0184BC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CB8F5D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ms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EBB564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3E9A53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5748E3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37FCBC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4078F2"/>
          <w:sz w:val="21"/>
          <w:szCs w:val="21"/>
        </w:rPr>
        <w:t>#button</w:t>
      </w:r>
      <w:r w:rsidRPr="00FD379E">
        <w:rPr>
          <w:rFonts w:ascii="Fira Code" w:hAnsi="Fira Code" w:cs="Fira Code"/>
          <w:color w:val="986801"/>
          <w:sz w:val="21"/>
          <w:szCs w:val="21"/>
        </w:rPr>
        <w:t>:hover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58B8C92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40920A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D357C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3A3A3A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8078CE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webkit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4B497B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moz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F2C0FD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o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0184BC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868308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ms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0197B5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C9D6E1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E95CFC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452156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C0C357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B6CB5C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4877EE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D1CEA7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fixed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95BC30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056B24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90103A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overflow: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hidden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6F55B8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auto;</w:t>
      </w:r>
    </w:p>
    <w:p w14:paraId="3DC4552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webkit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003AB9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moz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7DA5AF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o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0184BC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EE11F9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ms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D856D2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2B9125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z-index: </w:t>
      </w:r>
      <w:r w:rsidRPr="00FD379E">
        <w:rPr>
          <w:rFonts w:ascii="Fira Code" w:hAnsi="Fira Code" w:cs="Fira Code"/>
          <w:color w:val="986801"/>
          <w:sz w:val="21"/>
          <w:szCs w:val="21"/>
        </w:rPr>
        <w:t>999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1023F2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E3E361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3AE695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:hover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50C565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webkit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55A489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moz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39F86A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o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0184BC"/>
          <w:sz w:val="21"/>
          <w:szCs w:val="21"/>
        </w:rPr>
        <w:t>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9FE48B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0184BC"/>
          <w:sz w:val="21"/>
          <w:szCs w:val="21"/>
        </w:rPr>
        <w:t>-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ms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-transition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1s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ease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B38018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E9F4D5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065FBE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37CF6A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4078F2"/>
          <w:sz w:val="21"/>
          <w:szCs w:val="21"/>
        </w:rPr>
        <w:t>#container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2C10221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1F7AA2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546D0E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8C87B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E47B7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0567E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140547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3A3A3A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BF509C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285327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AEE063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4078F2"/>
          <w:sz w:val="21"/>
          <w:szCs w:val="21"/>
        </w:rPr>
        <w:t>#cont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872AB6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position: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relative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22571E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-30px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18F26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auto;</w:t>
      </w:r>
    </w:p>
    <w:p w14:paraId="1BD31A3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auto;</w:t>
      </w:r>
    </w:p>
    <w:p w14:paraId="0CA0D13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0864DA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B5C9A2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footer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_center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A93091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5D063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text-align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5696CB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1F7811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F2130D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socials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75C8DE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4BC241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40px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0C2670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CF7EA2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DDF069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fgrid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00C33E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display: grid;</w:t>
      </w:r>
    </w:p>
    <w:p w14:paraId="5F2F2FF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rows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75px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04F8F1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33.33%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33.33%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33.33%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7312AF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44A15C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93166A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@media</w:t>
      </w:r>
      <w:r w:rsidRPr="00FD379E">
        <w:rPr>
          <w:rFonts w:ascii="Fira Code" w:hAnsi="Fira Code" w:cs="Fira Code"/>
          <w:color w:val="383A42"/>
          <w:sz w:val="21"/>
          <w:szCs w:val="21"/>
        </w:rPr>
        <w:t>(max-width:</w:t>
      </w:r>
      <w:r w:rsidRPr="00FD379E">
        <w:rPr>
          <w:rFonts w:ascii="Fira Code" w:hAnsi="Fira Code" w:cs="Fira Code"/>
          <w:color w:val="986801"/>
          <w:sz w:val="21"/>
          <w:szCs w:val="21"/>
        </w:rPr>
        <w:t>1146px</w:t>
      </w:r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173BF0D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pgrid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192DEE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display: grid;</w:t>
      </w:r>
    </w:p>
    <w:p w14:paraId="2A7D9D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rows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0122A6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3F2694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45BD557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pgridimg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0B8437B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90%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A5ACC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000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86B47E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06B2BC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pgridtxt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2054B5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0286AF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5%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99CC3E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text-align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E1428B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669FBD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AEF7CE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096EE2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@media</w:t>
      </w:r>
      <w:r w:rsidRPr="00FD379E">
        <w:rPr>
          <w:rFonts w:ascii="Fira Code" w:hAnsi="Fira Code" w:cs="Fira Code"/>
          <w:color w:val="383A42"/>
          <w:sz w:val="21"/>
          <w:szCs w:val="21"/>
        </w:rPr>
        <w:t>(max-width:</w:t>
      </w:r>
      <w:r w:rsidRPr="00FD379E">
        <w:rPr>
          <w:rFonts w:ascii="Fira Code" w:hAnsi="Fira Code" w:cs="Fira Code"/>
          <w:color w:val="986801"/>
          <w:sz w:val="21"/>
          <w:szCs w:val="21"/>
        </w:rPr>
        <w:t>1000px</w:t>
      </w:r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493A1D9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pgrid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558CF24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rows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375px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B378D4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D32829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5C92A2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16417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@media</w:t>
      </w:r>
      <w:r w:rsidRPr="00FD379E">
        <w:rPr>
          <w:rFonts w:ascii="Fira Code" w:hAnsi="Fira Code" w:cs="Fira Code"/>
          <w:color w:val="383A42"/>
          <w:sz w:val="21"/>
          <w:szCs w:val="21"/>
        </w:rPr>
        <w:t>(max-width:</w:t>
      </w:r>
      <w:r w:rsidRPr="00FD379E">
        <w:rPr>
          <w:rFonts w:ascii="Fira Code" w:hAnsi="Fira Code" w:cs="Fira Code"/>
          <w:color w:val="986801"/>
          <w:sz w:val="21"/>
          <w:szCs w:val="21"/>
        </w:rPr>
        <w:t>700px</w:t>
      </w:r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17E86B3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.fundo</w:t>
      </w:r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4A65110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.fundo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224A94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.fundo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3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2233C31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background-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attachment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scroll;</w:t>
      </w:r>
    </w:p>
    <w:p w14:paraId="36D03FD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E2D156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sgrid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529C1B5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display: grid;</w:t>
      </w:r>
    </w:p>
    <w:p w14:paraId="49D2A91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rows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120px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1AE675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1fr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1fr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1fr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ABF827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FFC235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sgridimg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6E45E8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20A409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E5DF1B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000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50F17A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F0B4C8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F833E8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sgridtxt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0903253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8B6F3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16px</w:t>
      </w:r>
    </w:p>
    <w:p w14:paraId="7D96947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4CB285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pgrid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50D6B2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rows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78B854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E84393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194306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D119A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@media</w:t>
      </w:r>
      <w:r w:rsidRPr="00FD379E">
        <w:rPr>
          <w:rFonts w:ascii="Fira Code" w:hAnsi="Fira Code" w:cs="Fira Code"/>
          <w:color w:val="383A42"/>
          <w:sz w:val="21"/>
          <w:szCs w:val="21"/>
        </w:rPr>
        <w:t>(max-width:</w:t>
      </w:r>
      <w:r w:rsidRPr="00FD379E">
        <w:rPr>
          <w:rFonts w:ascii="Fira Code" w:hAnsi="Fira Code" w:cs="Fira Code"/>
          <w:color w:val="986801"/>
          <w:sz w:val="21"/>
          <w:szCs w:val="21"/>
        </w:rPr>
        <w:t>568px</w:t>
      </w:r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6751207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sgrid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2E56A92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rows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DA5158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138221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sgridimg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18036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90px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EA57F6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0E16BDE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pgrid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97F6A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rows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190px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8351E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8CD9A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pgridtxt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42AF13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16px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1834E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56872A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304245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0F256F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@media</w:t>
      </w:r>
      <w:r w:rsidRPr="00FD379E">
        <w:rPr>
          <w:rFonts w:ascii="Fira Code" w:hAnsi="Fira Code" w:cs="Fira Code"/>
          <w:color w:val="383A42"/>
          <w:sz w:val="21"/>
          <w:szCs w:val="21"/>
        </w:rPr>
        <w:t>(max-width:</w:t>
      </w:r>
      <w:r w:rsidRPr="00FD379E">
        <w:rPr>
          <w:rFonts w:ascii="Fira Code" w:hAnsi="Fira Code" w:cs="Fira Code"/>
          <w:color w:val="986801"/>
          <w:sz w:val="21"/>
          <w:szCs w:val="21"/>
        </w:rPr>
        <w:t>450px</w:t>
      </w:r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7BFE771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A626A4"/>
          <w:sz w:val="21"/>
          <w:szCs w:val="21"/>
        </w:rPr>
        <w:t>,</w:t>
      </w:r>
    </w:p>
    <w:p w14:paraId="6C2C149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21E86F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12px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82BE4A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66EED1E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.fundo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2F837F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min-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7886B9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0793ED0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.fundo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50F9CED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min-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A819E2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799DC61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.fundo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3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4C449F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min-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956C0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4024EA8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.titulo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63466E6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40%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00616B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4A27E9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letter-spacing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8E02AD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AD88A3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subtitulo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003A5E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top: </w:t>
      </w:r>
      <w:r w:rsidRPr="00FD379E">
        <w:rPr>
          <w:rFonts w:ascii="Fira Code" w:hAnsi="Fira Code" w:cs="Fira Code"/>
          <w:color w:val="986801"/>
          <w:sz w:val="21"/>
          <w:szCs w:val="21"/>
        </w:rPr>
        <w:t>55%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A5998B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A44C2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letter-spacing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AD85AC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592083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.avatar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4F60B5D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C2DB14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0FF5FFE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sgrid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6B6618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rows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40px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6C5F3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32BFC2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sgridimg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975465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317B60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FAFA04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sgridtxt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2FA5C82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30px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5FC1E4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12px</w:t>
      </w:r>
    </w:p>
    <w:p w14:paraId="3422D77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37B1079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pgrid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D7CDC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rows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120px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A12173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0312746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pgridimg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609375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90%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A9CD1D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4D2BB9D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pgridtxt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2184590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12px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D58FE3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5%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A1CA00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0733FAB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socials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025437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09962E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7730BF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39E950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fgrid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45C77A3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        display: grid;</w:t>
      </w:r>
    </w:p>
    <w:p w14:paraId="10A87FE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rows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75px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B4068D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33.33%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33.33%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33.33%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101B28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1929C8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section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2FE5EF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38F3DD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</w:t>
      </w:r>
    </w:p>
    <w:p w14:paraId="49436B6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4A9356A" w14:textId="77777777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87E974A" w14:textId="727562AB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>
        <w:rPr>
          <w:rFonts w:ascii="Fira Code" w:hAnsi="Fira Code" w:cs="Fira Code"/>
          <w:color w:val="383A42"/>
          <w:sz w:val="21"/>
          <w:szCs w:val="21"/>
        </w:rPr>
        <w:t>Store/index.html:</w:t>
      </w:r>
    </w:p>
    <w:p w14:paraId="567715BA" w14:textId="77777777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F6431F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&lt;!</w:t>
      </w:r>
      <w:r w:rsidRPr="00FD379E">
        <w:rPr>
          <w:rFonts w:ascii="Fira Code" w:hAnsi="Fira Code" w:cs="Fira Code"/>
          <w:color w:val="E45649"/>
          <w:sz w:val="21"/>
          <w:szCs w:val="21"/>
        </w:rPr>
        <w:t>DOCTYPE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1DD755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lang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en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7EC908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97195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573307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charset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"UTF-8"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F17FDE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http-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equiv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"X-UA-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Compatible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"IE=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edge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67486A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viewport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=device-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initial-scale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=1.0"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F5F42B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link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rel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stylesheet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"style.css"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48F0BD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&gt;Loja&lt;/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EC735F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B6F0BF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E29FF0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C28BD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1EC66D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header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53132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"logo"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B7971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/logo.jpg"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D0E8DD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263A9C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474EDC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search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4D2542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input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text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placeholder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"Buscar..."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3F2BE1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label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/lupa.png"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label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2748B5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C119D6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ACF953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&gt;Entrar ou Cadastrar&lt;/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89C25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96842A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/carrinho.png"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"carrinho"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FD0D72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header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9DBDE7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2F37F5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navbar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269C25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&gt;Categoria 1&lt;/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E5250B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&gt;Categoria 2&lt;/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6F02C2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&gt;Categoria 3&lt;/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6DB287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&gt;Categoria 4&lt;/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0AB411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navbar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4EC87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1221CF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main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4BDD5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filter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1AB91F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input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checkbox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"filtro"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"filtro"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E0C2E5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label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&gt;Filtro 1&lt;/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label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745A0A1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input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checkbox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"filtro"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"filtro"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D42937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label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&gt;Filtro 2&lt;/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label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3E20E89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input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checkbox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"filtro"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"filtro"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F88D6C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label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&gt;Filtro 3&lt;/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label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0FA57B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input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checkbox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value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"filtro"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"filtro"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A8A13B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label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&gt;Filtro 4&lt;/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label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/&gt;</w:t>
      </w:r>
    </w:p>
    <w:p w14:paraId="7E23944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5FC02C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products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003020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"card"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E71A4C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/nikeRevolution.png"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8CC39A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&gt;Nike Revolution&lt;/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DCC3B5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&gt;R$ 399,90&lt;/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F0E697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6F14F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"card"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282D33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/nikeShoxR4.jpg"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FED9AE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&gt;Nike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Shox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R4&lt;/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95D6DE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&gt;R$ 349,90&lt;/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04E482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631F49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"card"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5809C6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/nikeZoom.jpg"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1FCA53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&gt;Nike Zoom&lt;/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45BC0C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&gt;R$ 249,90&lt;/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EFF147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AC1145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"card"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C3611C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/ousRafaGomes.jpg"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155579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Rafa Gomes&lt;/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20EE4B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&gt;R$299,90&lt;/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0695A0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4AEDF8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"card"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3C2585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/ousUeno.jpg"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1C31B8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Ueno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504E14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&gt;R$ 269,90&lt;/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743B16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AF93D8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"card"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6BACC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/ousImigrante.jpg"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74E822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Ous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Imigrante&lt;/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9E3CAD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&gt;R$ 289,90&lt;/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h5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2E873B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AAB16E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0999DD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04819D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915234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footer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AF8300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E56EAA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&gt;Informações de contato&lt;/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774393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&gt;Informações de contato&lt;/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0C4EB0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&gt;Informações de contato&lt;/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D79F7F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B297E1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1D71D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&gt;Opções de Venda&lt;/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49DF5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&gt;Opções de Navegação&lt;/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AEF182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&gt;Opções de Suporte&lt;/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17F42D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A346A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footer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7D852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0CF887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4B2563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8A1EC1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F9A4614" w14:textId="77777777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99CE212" w14:textId="77777777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C3D2126" w14:textId="6FB105F8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>
        <w:rPr>
          <w:rFonts w:ascii="Fira Code" w:hAnsi="Fira Code" w:cs="Fira Code"/>
          <w:color w:val="383A42"/>
          <w:sz w:val="21"/>
          <w:szCs w:val="21"/>
        </w:rPr>
        <w:t xml:space="preserve">Store/style.css: </w:t>
      </w:r>
    </w:p>
    <w:p w14:paraId="079B19A4" w14:textId="77777777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0C85E6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E45649"/>
          <w:sz w:val="21"/>
          <w:szCs w:val="21"/>
        </w:rPr>
        <w:t>*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21DA312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A9C13D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0B2C5D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box-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sizing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-box;</w:t>
      </w:r>
    </w:p>
    <w:p w14:paraId="455C7BE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80A52F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F1DA5D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F7040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06E65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flex-direction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6265CE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100vh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8C8412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100vw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578204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C7A221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47AF3D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E45649"/>
          <w:sz w:val="21"/>
          <w:szCs w:val="21"/>
        </w:rPr>
        <w:t>header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4BE897D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5167AD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A741CA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15vh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37BADC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AC74C5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1AC9832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space-evenly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FB909D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8BB706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9D4A79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.logo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E2F1DB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093834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61FB1B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8F2073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80C5A6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CF4A71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.logo</w:t>
      </w:r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0BBD5E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1090A7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2E3E02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B1C3A3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4F1892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search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6128443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0CE972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708A69F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9103A0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E8E8D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search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E45649"/>
          <w:sz w:val="21"/>
          <w:szCs w:val="21"/>
        </w:rPr>
        <w:t>input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4DC7527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2B398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EEA032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16px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287CC4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15px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EB59DC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ddd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872EC8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BE7EB7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e1e1e1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B408BC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63EDB1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468933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search</w:t>
      </w:r>
      <w:proofErr w:type="spellEnd"/>
      <w:proofErr w:type="gram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4AE4A13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009749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margin-left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-35px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5CB059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3px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8A192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9887C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41D8B7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.carrinho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0C7C91A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1EC6E5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651BBB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89A8F6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navbar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2C7D3AC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B452A5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775B54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6vh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9B839B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bb1818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B89E70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3472074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158E576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0BB189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4ABA92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navbar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8853BD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24px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A56B9D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font-weight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bold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C24799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E59AC2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30px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12E88F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14977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A792D9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5D671B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main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5ED45A1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391B09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730C1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65vh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48BE9C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100vw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695355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space-between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52D0D1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}</w:t>
      </w:r>
    </w:p>
    <w:p w14:paraId="4C5C49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B7DAAE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filter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6F11C76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81C1E8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000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9CAEB0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8A7D6F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9EEB6F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5EF126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FA0E07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9D0FFA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1ECF7F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AF0DAE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products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050B920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display: grid;</w:t>
      </w:r>
    </w:p>
    <w:p w14:paraId="27EE4F3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1fr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1fr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1fr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C62CD8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margin-right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5744D6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09CA1E4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9F8EDC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.card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4DC7A10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E7A1F7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flex-direction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E1573A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080328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7C31197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30px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2AA7FE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1F8EDF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5CE406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488885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img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4E2D61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D3CB0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C53127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9F89130" w14:textId="77777777" w:rsidR="00FD379E" w:rsidRPr="00FD379E" w:rsidRDefault="00FD379E" w:rsidP="00FD379E">
      <w:pPr>
        <w:shd w:val="clear" w:color="auto" w:fill="FAFAFA"/>
        <w:spacing w:after="240"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br/>
      </w:r>
    </w:p>
    <w:p w14:paraId="0FE6A12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footer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DC0156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D02D7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flex-direction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10E7E5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height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14vh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4115CB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bb1818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91ED08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5E32315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469BCB3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1CF08E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E95EB5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footer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872963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EF9908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729542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space-evenly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78DDA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804FA4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20361F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lastRenderedPageBreak/>
        <w:t>footer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A626A4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span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66D1520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18px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745FEC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font-weight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bold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34C501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1A971D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30px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C81767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3D7BA4F" w14:textId="77777777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FE909C7" w14:textId="269416D9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>
        <w:rPr>
          <w:rFonts w:ascii="Fira Code" w:hAnsi="Fira Code" w:cs="Fira Code"/>
          <w:color w:val="383A42"/>
          <w:sz w:val="21"/>
          <w:szCs w:val="21"/>
        </w:rPr>
        <w:t>ticTacToe</w:t>
      </w:r>
      <w:proofErr w:type="spellEnd"/>
      <w:r>
        <w:rPr>
          <w:rFonts w:ascii="Fira Code" w:hAnsi="Fira Code" w:cs="Fira Code"/>
          <w:color w:val="383A42"/>
          <w:sz w:val="21"/>
          <w:szCs w:val="21"/>
        </w:rPr>
        <w:t>/index.html:</w:t>
      </w:r>
    </w:p>
    <w:p w14:paraId="3C0287B9" w14:textId="77777777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FCC291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&lt;!</w:t>
      </w:r>
      <w:r w:rsidRPr="00FD379E">
        <w:rPr>
          <w:rFonts w:ascii="Fira Code" w:hAnsi="Fira Code" w:cs="Fira Code"/>
          <w:color w:val="E45649"/>
          <w:sz w:val="21"/>
          <w:szCs w:val="21"/>
        </w:rPr>
        <w:t>DOCTYPE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6520B8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lang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en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49163F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8B56C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311307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charset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"UTF-8"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57C17C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http-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equiv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"X-UA-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Compatible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"IE=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edge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4A8CDA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meta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name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viewport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=device-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width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initial-scale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=1.0"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AE6CF3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link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rel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stylesheet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href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style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/style.css"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3A876B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Tic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Tac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Toe&lt;/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title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0DFA02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head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6E10B9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2B058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240E08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DF2585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h1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Wellcome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to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Tic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Tac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Toe&lt;/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h1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533A50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94F93F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"center"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CECB6C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"game"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02C219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btn_game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"a1"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once_clicked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this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8128EE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btn_game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"a2"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once_clicked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this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B00177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btn_game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"a3"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once_clicked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this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4D91263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btn_game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"b1"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once_clicked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this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474F5A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btn_game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"b2"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once_clicked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this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60125C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btn_game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"b3"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once_clicked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this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512B4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btn_game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"c1"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once_clicked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this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993685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btn_game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"c2"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once_clicked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this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7169BD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btn_game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id</w:t>
      </w:r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"c3"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once_clicked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this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96620F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1E0C4A4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div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588A3A6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9EEFBC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&lt;</w:t>
      </w:r>
      <w:r w:rsidRPr="00FD379E">
        <w:rPr>
          <w:rFonts w:ascii="Fira Code" w:hAnsi="Fira Code" w:cs="Fira Code"/>
          <w:color w:val="E45649"/>
          <w:sz w:val="21"/>
          <w:szCs w:val="21"/>
        </w:rPr>
        <w:t>h3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&gt;Click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to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play&lt;/</w:t>
      </w:r>
      <w:r w:rsidRPr="00FD379E">
        <w:rPr>
          <w:rFonts w:ascii="Fira Code" w:hAnsi="Fira Code" w:cs="Fira Code"/>
          <w:color w:val="E45649"/>
          <w:sz w:val="21"/>
          <w:szCs w:val="21"/>
        </w:rPr>
        <w:t>h3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703EA96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    &lt;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type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class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btn_reset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new_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game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)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&gt;New Game&lt;/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button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2EF5F4F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CC471A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748715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</w:t>
      </w:r>
      <w:r w:rsidRPr="00FD379E">
        <w:rPr>
          <w:rFonts w:ascii="Fira Code" w:hAnsi="Fira Code" w:cs="Fira Code"/>
          <w:color w:val="E45649"/>
          <w:sz w:val="21"/>
          <w:szCs w:val="21"/>
        </w:rPr>
        <w:t>script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src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=</w:t>
      </w:r>
      <w:r w:rsidRPr="00FD379E">
        <w:rPr>
          <w:rFonts w:ascii="Fira Code" w:hAnsi="Fira Code" w:cs="Fira Code"/>
          <w:color w:val="50A14F"/>
          <w:sz w:val="21"/>
          <w:szCs w:val="21"/>
        </w:rPr>
        <w:t>"script/script.js"</w:t>
      </w:r>
      <w:r w:rsidRPr="00FD379E">
        <w:rPr>
          <w:rFonts w:ascii="Fira Code" w:hAnsi="Fira Code" w:cs="Fira Code"/>
          <w:color w:val="383A42"/>
          <w:sz w:val="21"/>
          <w:szCs w:val="21"/>
        </w:rPr>
        <w:t>&gt;&lt;/</w:t>
      </w:r>
      <w:r w:rsidRPr="00FD379E">
        <w:rPr>
          <w:rFonts w:ascii="Fira Code" w:hAnsi="Fira Code" w:cs="Fira Code"/>
          <w:color w:val="E45649"/>
          <w:sz w:val="21"/>
          <w:szCs w:val="21"/>
        </w:rPr>
        <w:t>script</w:t>
      </w:r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01315C3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DAA9D1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&lt;/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&gt;</w:t>
      </w:r>
    </w:p>
    <w:p w14:paraId="30904333" w14:textId="77777777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39790A7" w14:textId="1535F830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>
        <w:rPr>
          <w:rFonts w:ascii="Fira Code" w:hAnsi="Fira Code" w:cs="Fira Code"/>
          <w:color w:val="383A42"/>
          <w:sz w:val="21"/>
          <w:szCs w:val="21"/>
        </w:rPr>
        <w:t>ticTacToe</w:t>
      </w:r>
      <w:proofErr w:type="spellEnd"/>
      <w:r>
        <w:rPr>
          <w:rFonts w:ascii="Fira Code" w:hAnsi="Fira Code" w:cs="Fira Code"/>
          <w:color w:val="383A42"/>
          <w:sz w:val="21"/>
          <w:szCs w:val="21"/>
        </w:rPr>
        <w:t>/style.css:</w:t>
      </w:r>
    </w:p>
    <w:p w14:paraId="6E6B7B26" w14:textId="77777777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E73E29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E45649"/>
          <w:sz w:val="21"/>
          <w:szCs w:val="21"/>
        </w:rPr>
        <w:t>*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EC84E9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57ABB6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0738CF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7BF3F54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915E0A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E45649"/>
          <w:sz w:val="21"/>
          <w:szCs w:val="21"/>
        </w:rPr>
        <w:t>body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757B57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AD87CE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flex-direction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E3D77E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align-items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372C95C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000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47BD9F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E66130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CF3D6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E45649"/>
          <w:sz w:val="21"/>
          <w:szCs w:val="21"/>
        </w:rPr>
        <w:t>h1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016FE4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CA8FD6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5%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A0E91C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BFBE63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9BBEB8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E45649"/>
          <w:sz w:val="21"/>
          <w:szCs w:val="21"/>
        </w:rPr>
        <w:t>h3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694682B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110771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5%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FB4E54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9CC924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815BF7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.center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55FC9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display: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flex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6B9320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justify-content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: center;</w:t>
      </w:r>
    </w:p>
    <w:p w14:paraId="59C05DA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3D6A5B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CA03E9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.game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4A8DE9E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display: grid;</w:t>
      </w:r>
    </w:p>
    <w:p w14:paraId="4153A5A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columns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150px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150px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106C3D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grid-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template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-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rows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150px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150px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150px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B95117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10%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0CABDD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CE1DE3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0178AA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_game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022FD1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F8081D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50px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0018B1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640EF0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transparent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41FCAC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    cursor: pointer;</w:t>
      </w:r>
    </w:p>
    <w:p w14:paraId="22B3CC3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none</w:t>
      </w:r>
      <w:proofErr w:type="spellEnd"/>
    </w:p>
    <w:p w14:paraId="66AE97E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307242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403E4A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#a1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468DD9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60A101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B19516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555861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D06ACE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#a2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423CD6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C8B6D5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BEF622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996269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#a3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5052A12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CFD478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border-bottom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BAD271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CC231B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0F928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#b1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21A4971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244483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5092FBB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1CF428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#b3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7737B42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F06C2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315C2CC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82F905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#c1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13C1013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border-right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E5984B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B45F8A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4660650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B11637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#c2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65227BF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6FB81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2995E89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708D0C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4078F2"/>
          <w:sz w:val="21"/>
          <w:szCs w:val="21"/>
        </w:rPr>
        <w:t>#c3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283E600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BF6983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border-left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E3ABEF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EBBDD5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8266E5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gramStart"/>
      <w:r w:rsidRPr="00FD379E">
        <w:rPr>
          <w:rFonts w:ascii="Fira Code" w:hAnsi="Fira Code" w:cs="Fira Code"/>
          <w:color w:val="986801"/>
          <w:sz w:val="21"/>
          <w:szCs w:val="21"/>
        </w:rPr>
        <w:t>.</w:t>
      </w:r>
      <w:proofErr w:type="spellStart"/>
      <w:r w:rsidRPr="00FD379E">
        <w:rPr>
          <w:rFonts w:ascii="Fira Code" w:hAnsi="Fira Code" w:cs="Fira Code"/>
          <w:color w:val="986801"/>
          <w:sz w:val="21"/>
          <w:szCs w:val="21"/>
        </w:rPr>
        <w:t>btn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_reset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5644B5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margin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-top: </w:t>
      </w:r>
      <w:r w:rsidRPr="00FD379E">
        <w:rPr>
          <w:rFonts w:ascii="Fira Code" w:hAnsi="Fira Code" w:cs="Fira Code"/>
          <w:color w:val="986801"/>
          <w:sz w:val="21"/>
          <w:szCs w:val="21"/>
        </w:rPr>
        <w:t>2%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3AAF78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font-size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0E62B3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color: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0913BF0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padding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59473A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border-radius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5px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B253D5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border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: </w:t>
      </w:r>
      <w:r w:rsidRPr="00FD379E">
        <w:rPr>
          <w:rFonts w:ascii="Fira Code" w:hAnsi="Fira Code" w:cs="Fira Code"/>
          <w:color w:val="986801"/>
          <w:sz w:val="21"/>
          <w:szCs w:val="21"/>
        </w:rPr>
        <w:t>2px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solid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#</w:t>
      </w:r>
      <w:r w:rsidRPr="00FD379E">
        <w:rPr>
          <w:rFonts w:ascii="Fira Code" w:hAnsi="Fira Code" w:cs="Fira Code"/>
          <w:color w:val="0184BC"/>
          <w:sz w:val="21"/>
          <w:szCs w:val="21"/>
        </w:rPr>
        <w:t>fff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EAECF2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cursor: pointer;</w:t>
      </w:r>
    </w:p>
    <w:p w14:paraId="334DECE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background-color: </w:t>
      </w:r>
      <w:proofErr w:type="spellStart"/>
      <w:proofErr w:type="gramStart"/>
      <w:r w:rsidRPr="00FD379E">
        <w:rPr>
          <w:rFonts w:ascii="Fira Code" w:hAnsi="Fira Code" w:cs="Fira Code"/>
          <w:color w:val="0184BC"/>
          <w:sz w:val="21"/>
          <w:szCs w:val="21"/>
        </w:rPr>
        <w:t>rgba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255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986801"/>
          <w:sz w:val="21"/>
          <w:szCs w:val="21"/>
        </w:rPr>
        <w:t>0.1</w:t>
      </w:r>
      <w:r w:rsidRPr="00FD379E">
        <w:rPr>
          <w:rFonts w:ascii="Fira Code" w:hAnsi="Fira Code" w:cs="Fira Code"/>
          <w:color w:val="383A42"/>
          <w:sz w:val="21"/>
          <w:szCs w:val="21"/>
        </w:rPr>
        <w:t>)</w:t>
      </w:r>
    </w:p>
    <w:p w14:paraId="4F8521D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>}</w:t>
      </w:r>
    </w:p>
    <w:p w14:paraId="07204ACB" w14:textId="77777777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2C18C7E" w14:textId="3825DE5F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>
        <w:rPr>
          <w:rFonts w:ascii="Fira Code" w:hAnsi="Fira Code" w:cs="Fira Code"/>
          <w:color w:val="383A42"/>
          <w:sz w:val="21"/>
          <w:szCs w:val="21"/>
        </w:rPr>
        <w:t>ticTacToe</w:t>
      </w:r>
      <w:proofErr w:type="spellEnd"/>
      <w:r>
        <w:rPr>
          <w:rFonts w:ascii="Fira Code" w:hAnsi="Fira Code" w:cs="Fira Code"/>
          <w:color w:val="383A42"/>
          <w:sz w:val="21"/>
          <w:szCs w:val="21"/>
        </w:rPr>
        <w:t>/script.js:</w:t>
      </w:r>
    </w:p>
    <w:p w14:paraId="232A7926" w14:textId="77777777" w:rsidR="00FD379E" w:rsidRDefault="00FD379E" w:rsidP="001313F6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361499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num_turns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65185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turn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"X"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407C05D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winner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"*"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70F9888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A626A4"/>
          <w:sz w:val="21"/>
          <w:szCs w:val="21"/>
        </w:rPr>
        <w:t>var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btn_game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querySelectorAll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".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btn_game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)</w:t>
      </w:r>
    </w:p>
    <w:p w14:paraId="2FF7D1C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137893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function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new_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game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5A991A7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num_turns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0</w:t>
      </w:r>
    </w:p>
    <w:p w14:paraId="3E9831C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turn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"X"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6FB95E4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winner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"*"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3562A73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"h3"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 xml:space="preserve">"Click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to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play"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24B6496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btn_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game.</w:t>
      </w:r>
      <w:r w:rsidRPr="00FD379E">
        <w:rPr>
          <w:rFonts w:ascii="Fira Code" w:hAnsi="Fira Code" w:cs="Fira Code"/>
          <w:color w:val="4078F2"/>
          <w:sz w:val="21"/>
          <w:szCs w:val="21"/>
        </w:rPr>
        <w:t>forEach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btn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A626A4"/>
          <w:sz w:val="21"/>
          <w:szCs w:val="21"/>
        </w:rPr>
        <w:t>=&gt;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btn.</w:t>
      </w:r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""</w:t>
      </w:r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002A5BB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btn_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game.</w:t>
      </w:r>
      <w:r w:rsidRPr="00FD379E">
        <w:rPr>
          <w:rFonts w:ascii="Fira Code" w:hAnsi="Fira Code" w:cs="Fira Code"/>
          <w:color w:val="4078F2"/>
          <w:sz w:val="21"/>
          <w:szCs w:val="21"/>
        </w:rPr>
        <w:t>forEach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btn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A626A4"/>
          <w:sz w:val="21"/>
          <w:szCs w:val="21"/>
        </w:rPr>
        <w:t>=&gt;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btn.</w:t>
      </w:r>
      <w:r w:rsidRPr="00FD379E">
        <w:rPr>
          <w:rFonts w:ascii="Fira Code" w:hAnsi="Fira Code" w:cs="Fira Code"/>
          <w:color w:val="4078F2"/>
          <w:sz w:val="21"/>
          <w:szCs w:val="21"/>
        </w:rPr>
        <w:t>setAttribute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once_clicked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(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this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)"</w:t>
      </w:r>
      <w:r w:rsidRPr="00FD379E">
        <w:rPr>
          <w:rFonts w:ascii="Fira Code" w:hAnsi="Fira Code" w:cs="Fira Code"/>
          <w:color w:val="383A42"/>
          <w:sz w:val="21"/>
          <w:szCs w:val="21"/>
        </w:rPr>
        <w:t>));</w:t>
      </w:r>
    </w:p>
    <w:p w14:paraId="740C716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};</w:t>
      </w:r>
    </w:p>
    <w:p w14:paraId="1C66C5E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2DC1DB3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function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is_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winning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x1, x2, x3) {</w:t>
      </w:r>
    </w:p>
    <w:p w14:paraId="0104D48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(x1 </w:t>
      </w:r>
      <w:r w:rsidRPr="00FD379E">
        <w:rPr>
          <w:rFonts w:ascii="Fira Code" w:hAnsi="Fira Code" w:cs="Fira Code"/>
          <w:color w:val="0184BC"/>
          <w:sz w:val="21"/>
          <w:szCs w:val="21"/>
        </w:rPr>
        <w:t>==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x2 </w:t>
      </w:r>
      <w:r w:rsidRPr="00FD379E">
        <w:rPr>
          <w:rFonts w:ascii="Fira Code" w:hAnsi="Fira Code" w:cs="Fira Code"/>
          <w:color w:val="0184BC"/>
          <w:sz w:val="21"/>
          <w:szCs w:val="21"/>
        </w:rPr>
        <w:t>&amp;&amp;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x1 </w:t>
      </w:r>
      <w:r w:rsidRPr="00FD379E">
        <w:rPr>
          <w:rFonts w:ascii="Fira Code" w:hAnsi="Fira Code" w:cs="Fira Code"/>
          <w:color w:val="0184BC"/>
          <w:sz w:val="21"/>
          <w:szCs w:val="21"/>
        </w:rPr>
        <w:t>==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x3) {</w:t>
      </w:r>
    </w:p>
    <w:p w14:paraId="315B2F2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winner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x1;</w:t>
      </w:r>
    </w:p>
    <w:p w14:paraId="122D477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};</w:t>
      </w:r>
    </w:p>
    <w:p w14:paraId="6E1B39B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};</w:t>
      </w:r>
    </w:p>
    <w:p w14:paraId="2583153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30D293E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function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has_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won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198127D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(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"#a1"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!=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""</w:t>
      </w:r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0AE12C0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is_winning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"#a1"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"#a2"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"#a3"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B63F89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45449B1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is_winning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"#a1"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"#b1"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"#c1"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73FE79E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0498584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is_winning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"#a1"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"#b2"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"#c3"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37EA9D3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};</w:t>
      </w:r>
    </w:p>
    <w:p w14:paraId="0D45F94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(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"#a2"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!=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""</w:t>
      </w:r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50796C7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is_winning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"#a2"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"#b2"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"#c2"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D42F03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};</w:t>
      </w:r>
    </w:p>
    <w:p w14:paraId="6C073A4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(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"#a3"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!=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""</w:t>
      </w:r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6C53F27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is_winning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"#a3"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"#b3"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"#c3"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B89811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52A42A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lastRenderedPageBreak/>
        <w:t xml:space="preserve">        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is_winning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"#a3"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"#b2"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"#c1"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14C88F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};</w:t>
      </w:r>
    </w:p>
    <w:p w14:paraId="402E51D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(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"#b1"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!=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""</w:t>
      </w:r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4C06086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is_winning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"#b1"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"#b2"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"#b3"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1E7D682F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};</w:t>
      </w:r>
    </w:p>
    <w:p w14:paraId="4C1283D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(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"#c1"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!=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""</w:t>
      </w:r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7D59258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is_winning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"#c1"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"#c2"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,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"#c3"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60026684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};</w:t>
      </w:r>
    </w:p>
    <w:p w14:paraId="5723BD2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11B7967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660D12C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E9706A9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function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once_clicked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(e) {</w:t>
      </w:r>
    </w:p>
    <w:p w14:paraId="22E7401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(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e.</w:t>
      </w:r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===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""</w:t>
      </w:r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1C934D4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e.</w:t>
      </w:r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turn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5A08BE9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num_turns</w:t>
      </w:r>
      <w:proofErr w:type="spellEnd"/>
      <w:r w:rsidRPr="00FD379E">
        <w:rPr>
          <w:rFonts w:ascii="Fira Code" w:hAnsi="Fira Code" w:cs="Fira Code"/>
          <w:color w:val="0184BC"/>
          <w:sz w:val="21"/>
          <w:szCs w:val="21"/>
        </w:rPr>
        <w:t>++</w:t>
      </w:r>
      <w:r w:rsidRPr="00FD379E">
        <w:rPr>
          <w:rFonts w:ascii="Fira Code" w:hAnsi="Fira Code" w:cs="Fira Code"/>
          <w:color w:val="383A42"/>
          <w:sz w:val="21"/>
          <w:szCs w:val="21"/>
        </w:rPr>
        <w:t>;</w:t>
      </w:r>
    </w:p>
    <w:p w14:paraId="1C837A60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AFA631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(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turn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"X"</w:t>
      </w:r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72B8DF6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turn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"O"</w:t>
      </w:r>
    </w:p>
    <w:p w14:paraId="395FF93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}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else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{</w:t>
      </w:r>
    </w:p>
    <w:p w14:paraId="31E7A73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turn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"X"</w:t>
      </w:r>
    </w:p>
    <w:p w14:paraId="1F07B23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}</w:t>
      </w:r>
    </w:p>
    <w:p w14:paraId="054CC6C5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"h3"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turn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+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 xml:space="preserve">"'s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turn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</w:p>
    <w:p w14:paraId="6D721E6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has_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won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4E06118A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9DBC228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(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winner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!</w:t>
      </w:r>
      <w:proofErr w:type="gramEnd"/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"*"</w:t>
      </w:r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5EB46F5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"h3"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winner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+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 xml:space="preserve">"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has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won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the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game!"</w:t>
      </w:r>
    </w:p>
    <w:p w14:paraId="4B21462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game_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over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);</w:t>
      </w:r>
    </w:p>
    <w:p w14:paraId="568C7026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}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else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if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(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num_turns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986801"/>
          <w:sz w:val="21"/>
          <w:szCs w:val="21"/>
        </w:rPr>
        <w:t>9</w:t>
      </w:r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64B74DED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        </w:t>
      </w:r>
      <w:proofErr w:type="spellStart"/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document.</w:t>
      </w:r>
      <w:r w:rsidRPr="00FD379E">
        <w:rPr>
          <w:rFonts w:ascii="Fira Code" w:hAnsi="Fira Code" w:cs="Fira Code"/>
          <w:color w:val="4078F2"/>
          <w:sz w:val="21"/>
          <w:szCs w:val="21"/>
        </w:rPr>
        <w:t>querySelector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"h3"</w:t>
      </w:r>
      <w:r w:rsidRPr="00FD379E">
        <w:rPr>
          <w:rFonts w:ascii="Fira Code" w:hAnsi="Fira Code" w:cs="Fira Code"/>
          <w:color w:val="383A42"/>
          <w:sz w:val="21"/>
          <w:szCs w:val="21"/>
        </w:rPr>
        <w:t>).</w:t>
      </w:r>
      <w:proofErr w:type="spellStart"/>
      <w:r w:rsidRPr="00FD379E">
        <w:rPr>
          <w:rFonts w:ascii="Fira Code" w:hAnsi="Fira Code" w:cs="Fira Code"/>
          <w:color w:val="E45649"/>
          <w:sz w:val="21"/>
          <w:szCs w:val="21"/>
        </w:rPr>
        <w:t>innerHTML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0184BC"/>
          <w:sz w:val="21"/>
          <w:szCs w:val="21"/>
        </w:rPr>
        <w:t>=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It's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 xml:space="preserve"> a 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tie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!"</w:t>
      </w:r>
    </w:p>
    <w:p w14:paraId="67355B0E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    };</w:t>
      </w:r>
    </w:p>
    <w:p w14:paraId="04F31FC0" w14:textId="77777777" w:rsidR="00FD379E" w:rsidRPr="00FD379E" w:rsidRDefault="00FD379E" w:rsidP="00FD379E">
      <w:pPr>
        <w:shd w:val="clear" w:color="auto" w:fill="FAFAFA"/>
        <w:spacing w:after="240"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7E15BF4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    };</w:t>
      </w:r>
    </w:p>
    <w:p w14:paraId="2358A97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1B691E02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};</w:t>
      </w:r>
    </w:p>
    <w:p w14:paraId="2AB0F0EB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6117381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proofErr w:type="spellStart"/>
      <w:r w:rsidRPr="00FD379E">
        <w:rPr>
          <w:rFonts w:ascii="Fira Code" w:hAnsi="Fira Code" w:cs="Fira Code"/>
          <w:color w:val="A626A4"/>
          <w:sz w:val="21"/>
          <w:szCs w:val="21"/>
        </w:rPr>
        <w:t>function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4078F2"/>
          <w:sz w:val="21"/>
          <w:szCs w:val="21"/>
        </w:rPr>
        <w:t>game_</w:t>
      </w:r>
      <w:proofErr w:type="gramStart"/>
      <w:r w:rsidRPr="00FD379E">
        <w:rPr>
          <w:rFonts w:ascii="Fira Code" w:hAnsi="Fira Code" w:cs="Fira Code"/>
          <w:color w:val="4078F2"/>
          <w:sz w:val="21"/>
          <w:szCs w:val="21"/>
        </w:rPr>
        <w:t>over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) {</w:t>
      </w:r>
    </w:p>
    <w:p w14:paraId="52CED611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 xml:space="preserve">   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btn_</w:t>
      </w:r>
      <w:proofErr w:type="gramStart"/>
      <w:r w:rsidRPr="00FD379E">
        <w:rPr>
          <w:rFonts w:ascii="Fira Code" w:hAnsi="Fira Code" w:cs="Fira Code"/>
          <w:color w:val="383A42"/>
          <w:sz w:val="21"/>
          <w:szCs w:val="21"/>
        </w:rPr>
        <w:t>game.</w:t>
      </w:r>
      <w:r w:rsidRPr="00FD379E">
        <w:rPr>
          <w:rFonts w:ascii="Fira Code" w:hAnsi="Fira Code" w:cs="Fira Code"/>
          <w:color w:val="4078F2"/>
          <w:sz w:val="21"/>
          <w:szCs w:val="21"/>
        </w:rPr>
        <w:t>forEach</w:t>
      </w:r>
      <w:proofErr w:type="spellEnd"/>
      <w:proofErr w:type="gram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btn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r w:rsidRPr="00FD379E">
        <w:rPr>
          <w:rFonts w:ascii="Fira Code" w:hAnsi="Fira Code" w:cs="Fira Code"/>
          <w:color w:val="A626A4"/>
          <w:sz w:val="21"/>
          <w:szCs w:val="21"/>
        </w:rPr>
        <w:t>=&gt;</w:t>
      </w:r>
      <w:r w:rsidRPr="00FD379E">
        <w:rPr>
          <w:rFonts w:ascii="Fira Code" w:hAnsi="Fira Code" w:cs="Fira Code"/>
          <w:color w:val="383A42"/>
          <w:sz w:val="21"/>
          <w:szCs w:val="21"/>
        </w:rPr>
        <w:t xml:space="preserve"> </w:t>
      </w:r>
      <w:proofErr w:type="spellStart"/>
      <w:r w:rsidRPr="00FD379E">
        <w:rPr>
          <w:rFonts w:ascii="Fira Code" w:hAnsi="Fira Code" w:cs="Fira Code"/>
          <w:color w:val="383A42"/>
          <w:sz w:val="21"/>
          <w:szCs w:val="21"/>
        </w:rPr>
        <w:t>btn.</w:t>
      </w:r>
      <w:r w:rsidRPr="00FD379E">
        <w:rPr>
          <w:rFonts w:ascii="Fira Code" w:hAnsi="Fira Code" w:cs="Fira Code"/>
          <w:color w:val="4078F2"/>
          <w:sz w:val="21"/>
          <w:szCs w:val="21"/>
        </w:rPr>
        <w:t>removeAttribute</w:t>
      </w:r>
      <w:proofErr w:type="spellEnd"/>
      <w:r w:rsidRPr="00FD379E">
        <w:rPr>
          <w:rFonts w:ascii="Fira Code" w:hAnsi="Fira Code" w:cs="Fira Code"/>
          <w:color w:val="383A42"/>
          <w:sz w:val="21"/>
          <w:szCs w:val="21"/>
        </w:rPr>
        <w:t>(</w:t>
      </w:r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proofErr w:type="spellStart"/>
      <w:r w:rsidRPr="00FD379E">
        <w:rPr>
          <w:rFonts w:ascii="Fira Code" w:hAnsi="Fira Code" w:cs="Fira Code"/>
          <w:color w:val="50A14F"/>
          <w:sz w:val="21"/>
          <w:szCs w:val="21"/>
        </w:rPr>
        <w:t>onclick</w:t>
      </w:r>
      <w:proofErr w:type="spellEnd"/>
      <w:r w:rsidRPr="00FD379E">
        <w:rPr>
          <w:rFonts w:ascii="Fira Code" w:hAnsi="Fira Code" w:cs="Fira Code"/>
          <w:color w:val="50A14F"/>
          <w:sz w:val="21"/>
          <w:szCs w:val="21"/>
        </w:rPr>
        <w:t>"</w:t>
      </w:r>
      <w:r w:rsidRPr="00FD379E">
        <w:rPr>
          <w:rFonts w:ascii="Fira Code" w:hAnsi="Fira Code" w:cs="Fira Code"/>
          <w:color w:val="383A42"/>
          <w:sz w:val="21"/>
          <w:szCs w:val="21"/>
        </w:rPr>
        <w:t>));</w:t>
      </w:r>
    </w:p>
    <w:p w14:paraId="63F7279C" w14:textId="77777777" w:rsidR="00FD379E" w:rsidRPr="00FD379E" w:rsidRDefault="00FD379E" w:rsidP="00FD379E">
      <w:pPr>
        <w:shd w:val="clear" w:color="auto" w:fill="FAFAFA"/>
        <w:spacing w:line="285" w:lineRule="atLeast"/>
        <w:jc w:val="left"/>
        <w:rPr>
          <w:rFonts w:ascii="Fira Code" w:hAnsi="Fira Code" w:cs="Fira Code"/>
          <w:color w:val="383A42"/>
          <w:sz w:val="21"/>
          <w:szCs w:val="21"/>
        </w:rPr>
      </w:pPr>
      <w:r w:rsidRPr="00FD379E">
        <w:rPr>
          <w:rFonts w:ascii="Fira Code" w:hAnsi="Fira Code" w:cs="Fira Code"/>
          <w:color w:val="383A42"/>
          <w:sz w:val="21"/>
          <w:szCs w:val="21"/>
        </w:rPr>
        <w:t>}</w:t>
      </w:r>
    </w:p>
    <w:p w14:paraId="18BCDE0D" w14:textId="77777777" w:rsidR="001313F6" w:rsidRDefault="001313F6" w:rsidP="00FD379E">
      <w:pPr>
        <w:spacing w:line="360" w:lineRule="auto"/>
        <w:jc w:val="left"/>
        <w:rPr>
          <w:rFonts w:ascii="Fira Code" w:hAnsi="Fira Code" w:cs="Fira Code"/>
          <w:color w:val="383A42"/>
          <w:sz w:val="21"/>
          <w:szCs w:val="21"/>
        </w:rPr>
      </w:pPr>
    </w:p>
    <w:p w14:paraId="5113E87F" w14:textId="77777777" w:rsidR="00FD379E" w:rsidRPr="00C66DB2" w:rsidRDefault="00FD379E" w:rsidP="00FD379E">
      <w:pPr>
        <w:spacing w:line="360" w:lineRule="auto"/>
        <w:jc w:val="left"/>
        <w:rPr>
          <w:sz w:val="28"/>
          <w:szCs w:val="28"/>
        </w:rPr>
      </w:pPr>
    </w:p>
    <w:p w14:paraId="306A3149" w14:textId="6CE14E61" w:rsidR="00C66DB2" w:rsidRDefault="00841957" w:rsidP="001313F6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lastRenderedPageBreak/>
        <w:t>COLOCAR IMAGEM DO CÓDIGO EM EXECUÇÃO</w:t>
      </w:r>
      <w:r w:rsidR="0094284C" w:rsidRPr="00C66DB2">
        <w:rPr>
          <w:sz w:val="28"/>
          <w:szCs w:val="28"/>
        </w:rPr>
        <w:t xml:space="preserve"> (index)</w:t>
      </w:r>
    </w:p>
    <w:p w14:paraId="0D2AC3AB" w14:textId="43D57188" w:rsidR="001313F6" w:rsidRPr="001313F6" w:rsidRDefault="001313F6" w:rsidP="001313F6">
      <w:pPr>
        <w:spacing w:line="360" w:lineRule="auto"/>
        <w:jc w:val="left"/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6E71483E" wp14:editId="0EB58A34">
            <wp:extent cx="5760720" cy="2909570"/>
            <wp:effectExtent l="0" t="0" r="0" b="5080"/>
            <wp:docPr id="10929109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10949" name="Imagem 10929109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AA0D" w14:textId="77777777" w:rsidR="001313F6" w:rsidRDefault="001313F6" w:rsidP="001313F6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14:paraId="47DF9FAE" w14:textId="77777777" w:rsidR="001313F6" w:rsidRDefault="001313F6" w:rsidP="001313F6">
      <w:pPr>
        <w:pStyle w:val="PargrafodaLista"/>
        <w:spacing w:line="360" w:lineRule="auto"/>
        <w:ind w:left="1146"/>
        <w:jc w:val="left"/>
        <w:rPr>
          <w:sz w:val="28"/>
          <w:szCs w:val="28"/>
        </w:rPr>
      </w:pPr>
    </w:p>
    <w:p w14:paraId="104C92A5" w14:textId="5DDB79E1" w:rsidR="00841957" w:rsidRDefault="00C11F9C" w:rsidP="00C11F9C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Colocar endereço onde publicou o site</w:t>
      </w:r>
    </w:p>
    <w:p w14:paraId="61DF87C6" w14:textId="65F08E23" w:rsidR="00C66DB2" w:rsidRPr="001313F6" w:rsidRDefault="001313F6" w:rsidP="001313F6">
      <w:pPr>
        <w:spacing w:line="360" w:lineRule="auto"/>
        <w:ind w:left="438" w:firstLine="708"/>
        <w:jc w:val="left"/>
        <w:rPr>
          <w:color w:val="000000" w:themeColor="text1"/>
          <w:sz w:val="28"/>
          <w:szCs w:val="28"/>
        </w:rPr>
      </w:pPr>
      <w:r w:rsidRPr="001313F6">
        <w:rPr>
          <w:color w:val="000000" w:themeColor="text1"/>
          <w:sz w:val="28"/>
          <w:szCs w:val="28"/>
        </w:rPr>
        <w:t>https://matheuspignata.github.io/</w:t>
      </w:r>
    </w:p>
    <w:sectPr w:rsidR="00C66DB2" w:rsidRPr="001313F6" w:rsidSect="00D55D22">
      <w:footerReference w:type="first" r:id="rId15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49536" w14:textId="77777777" w:rsidR="001F2115" w:rsidRDefault="001F2115">
      <w:r>
        <w:separator/>
      </w:r>
    </w:p>
  </w:endnote>
  <w:endnote w:type="continuationSeparator" w:id="0">
    <w:p w14:paraId="6729059C" w14:textId="77777777" w:rsidR="001F2115" w:rsidRDefault="001F2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4BE2" w14:textId="77777777" w:rsidR="009D7891" w:rsidRDefault="009D7891">
    <w:pPr>
      <w:pStyle w:val="Rodap"/>
      <w:jc w:val="right"/>
    </w:pPr>
  </w:p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DB46" w14:textId="77777777" w:rsidR="001F2115" w:rsidRDefault="001F2115">
      <w:r>
        <w:separator/>
      </w:r>
    </w:p>
  </w:footnote>
  <w:footnote w:type="continuationSeparator" w:id="0">
    <w:p w14:paraId="26D980E2" w14:textId="77777777" w:rsidR="001F2115" w:rsidRDefault="001F2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3B72CF"/>
    <w:multiLevelType w:val="hybridMultilevel"/>
    <w:tmpl w:val="46827688"/>
    <w:lvl w:ilvl="0" w:tplc="D9148AA2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215062">
    <w:abstractNumId w:val="10"/>
  </w:num>
  <w:num w:numId="2" w16cid:durableId="4809988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8309039">
    <w:abstractNumId w:val="6"/>
  </w:num>
  <w:num w:numId="4" w16cid:durableId="679746789">
    <w:abstractNumId w:val="4"/>
  </w:num>
  <w:num w:numId="5" w16cid:durableId="683869690">
    <w:abstractNumId w:val="8"/>
  </w:num>
  <w:num w:numId="6" w16cid:durableId="746154158">
    <w:abstractNumId w:val="7"/>
  </w:num>
  <w:num w:numId="7" w16cid:durableId="1293563371">
    <w:abstractNumId w:val="2"/>
  </w:num>
  <w:num w:numId="8" w16cid:durableId="398985329">
    <w:abstractNumId w:val="1"/>
  </w:num>
  <w:num w:numId="9" w16cid:durableId="1972199605">
    <w:abstractNumId w:val="9"/>
  </w:num>
  <w:num w:numId="10" w16cid:durableId="1719743106">
    <w:abstractNumId w:val="3"/>
  </w:num>
  <w:num w:numId="11" w16cid:durableId="364523369">
    <w:abstractNumId w:val="10"/>
  </w:num>
  <w:num w:numId="12" w16cid:durableId="13727300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32345060">
    <w:abstractNumId w:val="10"/>
  </w:num>
  <w:num w:numId="14" w16cid:durableId="742799120">
    <w:abstractNumId w:val="10"/>
  </w:num>
  <w:num w:numId="15" w16cid:durableId="654454485">
    <w:abstractNumId w:val="0"/>
  </w:num>
  <w:num w:numId="16" w16cid:durableId="733550406">
    <w:abstractNumId w:val="10"/>
  </w:num>
  <w:num w:numId="17" w16cid:durableId="1479305931">
    <w:abstractNumId w:val="10"/>
  </w:num>
  <w:num w:numId="18" w16cid:durableId="1612742452">
    <w:abstractNumId w:val="10"/>
  </w:num>
  <w:num w:numId="19" w16cid:durableId="2054130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35685140">
    <w:abstractNumId w:val="10"/>
  </w:num>
  <w:num w:numId="21" w16cid:durableId="96686235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31A06"/>
    <w:rsid w:val="00042B1C"/>
    <w:rsid w:val="000467FC"/>
    <w:rsid w:val="000502DA"/>
    <w:rsid w:val="00070762"/>
    <w:rsid w:val="00081763"/>
    <w:rsid w:val="00084C4C"/>
    <w:rsid w:val="0009219B"/>
    <w:rsid w:val="000F12FB"/>
    <w:rsid w:val="001003E0"/>
    <w:rsid w:val="0013106F"/>
    <w:rsid w:val="001313F6"/>
    <w:rsid w:val="00132E3A"/>
    <w:rsid w:val="00133D58"/>
    <w:rsid w:val="00135557"/>
    <w:rsid w:val="00153F05"/>
    <w:rsid w:val="0017158C"/>
    <w:rsid w:val="001832B6"/>
    <w:rsid w:val="001926E5"/>
    <w:rsid w:val="00194B7E"/>
    <w:rsid w:val="001B67FF"/>
    <w:rsid w:val="001E5136"/>
    <w:rsid w:val="001F2115"/>
    <w:rsid w:val="00200576"/>
    <w:rsid w:val="00216BDE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830BE"/>
    <w:rsid w:val="003B29B4"/>
    <w:rsid w:val="003C2047"/>
    <w:rsid w:val="003C4AE9"/>
    <w:rsid w:val="003D09A9"/>
    <w:rsid w:val="003E3CDC"/>
    <w:rsid w:val="003F553B"/>
    <w:rsid w:val="004148C8"/>
    <w:rsid w:val="00422B6A"/>
    <w:rsid w:val="0042336B"/>
    <w:rsid w:val="0045436F"/>
    <w:rsid w:val="0045563F"/>
    <w:rsid w:val="00472FE2"/>
    <w:rsid w:val="004762E9"/>
    <w:rsid w:val="00477837"/>
    <w:rsid w:val="00477B94"/>
    <w:rsid w:val="00481830"/>
    <w:rsid w:val="00481F47"/>
    <w:rsid w:val="004A67B2"/>
    <w:rsid w:val="004D0F3D"/>
    <w:rsid w:val="004D2910"/>
    <w:rsid w:val="004F44EC"/>
    <w:rsid w:val="00502460"/>
    <w:rsid w:val="00516CE2"/>
    <w:rsid w:val="00517BDA"/>
    <w:rsid w:val="00543724"/>
    <w:rsid w:val="00571DED"/>
    <w:rsid w:val="005725B0"/>
    <w:rsid w:val="00583ED4"/>
    <w:rsid w:val="00586208"/>
    <w:rsid w:val="00591B36"/>
    <w:rsid w:val="005B7BCF"/>
    <w:rsid w:val="005E3B53"/>
    <w:rsid w:val="00601C90"/>
    <w:rsid w:val="0061118A"/>
    <w:rsid w:val="00611A22"/>
    <w:rsid w:val="00612662"/>
    <w:rsid w:val="00616F8C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412F0"/>
    <w:rsid w:val="00784722"/>
    <w:rsid w:val="007D3311"/>
    <w:rsid w:val="007D5E03"/>
    <w:rsid w:val="007F4337"/>
    <w:rsid w:val="007F7410"/>
    <w:rsid w:val="0080193D"/>
    <w:rsid w:val="00821584"/>
    <w:rsid w:val="00837B19"/>
    <w:rsid w:val="00841957"/>
    <w:rsid w:val="008653A9"/>
    <w:rsid w:val="00874A2B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4284C"/>
    <w:rsid w:val="0096293C"/>
    <w:rsid w:val="0096411C"/>
    <w:rsid w:val="009670DD"/>
    <w:rsid w:val="00972D90"/>
    <w:rsid w:val="009802F9"/>
    <w:rsid w:val="00980815"/>
    <w:rsid w:val="009A1B60"/>
    <w:rsid w:val="009A1CDC"/>
    <w:rsid w:val="009A4CEC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6B9"/>
    <w:rsid w:val="00A769B3"/>
    <w:rsid w:val="00A85D9F"/>
    <w:rsid w:val="00A96CE3"/>
    <w:rsid w:val="00A9736D"/>
    <w:rsid w:val="00AA46C9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1F9C"/>
    <w:rsid w:val="00C12530"/>
    <w:rsid w:val="00C143BD"/>
    <w:rsid w:val="00C25AEC"/>
    <w:rsid w:val="00C37A7A"/>
    <w:rsid w:val="00C526A9"/>
    <w:rsid w:val="00C66DB2"/>
    <w:rsid w:val="00C8139C"/>
    <w:rsid w:val="00C861FC"/>
    <w:rsid w:val="00CA6C3A"/>
    <w:rsid w:val="00CA6FCD"/>
    <w:rsid w:val="00CB4AF4"/>
    <w:rsid w:val="00CC7216"/>
    <w:rsid w:val="00CD3BC4"/>
    <w:rsid w:val="00CF14FC"/>
    <w:rsid w:val="00CF3BEA"/>
    <w:rsid w:val="00CF625B"/>
    <w:rsid w:val="00D015AB"/>
    <w:rsid w:val="00D07FA1"/>
    <w:rsid w:val="00D157B0"/>
    <w:rsid w:val="00D26E71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54A65"/>
    <w:rsid w:val="00E66E98"/>
    <w:rsid w:val="00E70660"/>
    <w:rsid w:val="00E74E92"/>
    <w:rsid w:val="00EE289B"/>
    <w:rsid w:val="00EF2960"/>
    <w:rsid w:val="00EF541B"/>
    <w:rsid w:val="00EF7469"/>
    <w:rsid w:val="00F02A6F"/>
    <w:rsid w:val="00F15DC4"/>
    <w:rsid w:val="00F17EC5"/>
    <w:rsid w:val="00F37848"/>
    <w:rsid w:val="00F466E8"/>
    <w:rsid w:val="00F51F42"/>
    <w:rsid w:val="00F73511"/>
    <w:rsid w:val="00F84B85"/>
    <w:rsid w:val="00F876CB"/>
    <w:rsid w:val="00F95DA6"/>
    <w:rsid w:val="00F9732F"/>
    <w:rsid w:val="00FA1EC0"/>
    <w:rsid w:val="00FD3654"/>
    <w:rsid w:val="00FD379E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A766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66B9"/>
    <w:pPr>
      <w:widowControl w:val="0"/>
      <w:autoSpaceDE w:val="0"/>
      <w:autoSpaceDN w:val="0"/>
      <w:spacing w:line="250" w:lineRule="exact"/>
      <w:ind w:left="1018" w:right="1018"/>
      <w:jc w:val="center"/>
    </w:pPr>
    <w:rPr>
      <w:rFonts w:ascii="Carlito" w:eastAsia="Carlito" w:hAnsi="Carlito" w:cs="Carlito"/>
      <w:sz w:val="22"/>
      <w:szCs w:val="22"/>
      <w:lang w:val="pt-PT" w:eastAsia="en-US"/>
    </w:rPr>
  </w:style>
  <w:style w:type="table" w:customStyle="1" w:styleId="TableNormal1">
    <w:name w:val="Table Normal1"/>
    <w:uiPriority w:val="2"/>
    <w:semiHidden/>
    <w:unhideWhenUsed/>
    <w:qFormat/>
    <w:rsid w:val="0080193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1313F6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26</TotalTime>
  <Pages>79</Pages>
  <Words>13688</Words>
  <Characters>73916</Characters>
  <Application>Microsoft Office Word</Application>
  <DocSecurity>0</DocSecurity>
  <Lines>615</Lines>
  <Paragraphs>174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Aluno</cp:lastModifiedBy>
  <cp:revision>3</cp:revision>
  <cp:lastPrinted>2011-03-01T23:31:00Z</cp:lastPrinted>
  <dcterms:created xsi:type="dcterms:W3CDTF">2023-09-06T15:21:00Z</dcterms:created>
  <dcterms:modified xsi:type="dcterms:W3CDTF">2023-10-18T20:02:00Z</dcterms:modified>
</cp:coreProperties>
</file>